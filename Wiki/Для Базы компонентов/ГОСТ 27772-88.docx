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png" ContentType="image/pn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81" w:after="0" w:line="240" w:lineRule="auto"/>
        <w:ind w:right="9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27772-88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69" w:right="343"/>
        <w:jc w:val="center"/>
        <w:tabs>
          <w:tab w:pos="71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669.14-122:006.354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уппа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90" w:lineRule="auto"/>
        <w:ind w:left="1218" w:right="1194" w:firstLine="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ГОСУДАРСТВЕННЫЙ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СОЮЗА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СССР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СТРОИТЕЛЬНЫХ</w:t>
      </w:r>
      <w:r>
        <w:rPr>
          <w:rFonts w:ascii="Times New Roman" w:hAnsi="Times New Roman" w:cs="Times New Roman" w:eastAsia="Times New Roman"/>
          <w:sz w:val="20"/>
          <w:szCs w:val="20"/>
          <w:spacing w:val="51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СТАЛЬНЫХ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КОНСТРУКЦИЙ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5"/>
        </w:rPr>
        <w:t>Общие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технические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6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4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7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108" w:right="208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Rolled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products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</w:rPr>
        <w:t>structural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steel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constructions.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" w:after="0" w:line="226" w:lineRule="exact"/>
        <w:ind w:left="3294" w:right="326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General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-1"/>
        </w:rPr>
        <w:t>specifications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</w:sectPr>
      </w:pPr>
      <w:rPr/>
    </w:p>
    <w:p>
      <w:pPr>
        <w:spacing w:before="34" w:after="0" w:line="240" w:lineRule="auto"/>
        <w:ind w:left="120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ОКП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092500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093000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097000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112000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йст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ия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01.01.89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26" w:lineRule="exact"/>
        <w:ind w:left="11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01.01.99*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  <w:cols w:num="2" w:equalWidth="0">
            <w:col w:w="3315" w:space="2932"/>
            <w:col w:w="2293"/>
          </w:cols>
        </w:sectPr>
      </w:pPr>
      <w:rPr/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268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ИНФОРМАЦИОННЫЕ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ДАННЫЕ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120" w:right="59" w:firstLine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РАЗРАБОТАН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Минче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ССС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Госстроем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ССС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нтажспецст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ССС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УССР</w:t>
      </w:r>
    </w:p>
    <w:p>
      <w:pPr>
        <w:spacing w:before="46" w:after="0" w:line="468" w:lineRule="exact"/>
        <w:ind w:left="404" w:right="5456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ВНЕСЕН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Минче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СССР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РАЗРАБОТЧИКИ</w:t>
      </w:r>
    </w:p>
    <w:p>
      <w:pPr>
        <w:spacing w:before="0" w:after="0" w:line="184" w:lineRule="exact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Нестеров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Рудюк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Ф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валенк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Э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Фельдман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ководители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4" w:after="0" w:line="244" w:lineRule="auto"/>
        <w:ind w:left="120" w:right="5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работы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Кузнец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ответственный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Роева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экон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Дрюкова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Томенк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Клим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Абабко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Хромо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Семен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ководители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работы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Меандров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ответственный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Поддубны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пинченк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ицкий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ководитель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работы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Одесский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ответственный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Гладштейн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ководитель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работы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Кустанович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ответственный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);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Лялин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ководитель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работы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Сам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ответственный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Полякова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Лобано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Асни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Павлов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ководитель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работы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наук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УТВЕРЖДЕН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ВВЕДЕН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ДЕЙСТВИЕ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Постановлением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Государственного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комитета</w:t>
      </w:r>
    </w:p>
    <w:p>
      <w:pPr>
        <w:spacing w:before="4" w:after="0" w:line="240" w:lineRule="auto"/>
        <w:ind w:left="120" w:right="489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СССР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30.06.8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№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2564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Введен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впервые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ССЫЛО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НЫЕ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НОР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АТИВН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ТЕХНИЧЕСКИЕ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ДОКУМЕНТЫ</w:t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4.6" w:type="dxa"/>
      </w:tblPr>
      <w:tblGrid/>
      <w:tr>
        <w:trPr>
          <w:trHeight w:val="485" w:hRule="exact"/>
        </w:trPr>
        <w:tc>
          <w:tcPr>
            <w:tcW w:w="41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8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значение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НТД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который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дана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ссылка</w:t>
            </w:r>
          </w:p>
        </w:tc>
        <w:tc>
          <w:tcPr>
            <w:tcW w:w="384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13" w:right="9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Номер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пункта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дпункт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числени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</w:p>
          <w:p>
            <w:pPr>
              <w:spacing w:before="4" w:after="0" w:line="240" w:lineRule="auto"/>
              <w:ind w:left="1354" w:right="133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ил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жения</w:t>
            </w:r>
          </w:p>
        </w:tc>
      </w:tr>
      <w:tr>
        <w:trPr>
          <w:trHeight w:val="2816" w:hRule="exact"/>
        </w:trPr>
        <w:tc>
          <w:tcPr>
            <w:tcW w:w="4110" w:type="dxa"/>
            <w:tcBorders>
              <w:top w:val="single" w:sz="7.04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82-70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380-71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535-88</w:t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1497-84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5521-86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7268-82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7511-73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7564-73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7565-81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7566-81</w:t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8239-72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8240-72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840" w:type="dxa"/>
            <w:tcBorders>
              <w:top w:val="single" w:sz="7.04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1.2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ил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жение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</w:p>
          <w:p>
            <w:pPr>
              <w:spacing w:before="4" w:after="0" w:line="240" w:lineRule="auto"/>
              <w:ind w:left="32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2.15,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2.27,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3.2,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5.1</w:t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4.8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4.13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4.12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1.2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4.6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4.1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2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2.28,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3.2,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3.6,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5.1</w:t>
            </w:r>
          </w:p>
          <w:p>
            <w:pPr>
              <w:spacing w:before="4" w:after="0" w:line="240" w:lineRule="auto"/>
              <w:ind w:left="32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1.2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ил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жение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</w:p>
          <w:p>
            <w:pPr>
              <w:spacing w:before="4" w:after="0" w:line="240" w:lineRule="auto"/>
              <w:ind w:left="32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1.2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ил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жение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</w:p>
        </w:tc>
      </w:tr>
    </w:tbl>
    <w:p>
      <w:pPr>
        <w:jc w:val="left"/>
        <w:spacing w:after="0"/>
        <w:sectPr>
          <w:type w:val="continuous"/>
          <w:pgSz w:w="11900" w:h="16840"/>
          <w:pgMar w:top="1360" w:bottom="280" w:left="1680" w:right="1680"/>
        </w:sectPr>
      </w:pPr>
      <w:rPr/>
    </w:p>
    <w:p>
      <w:pPr>
        <w:spacing w:before="81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89.230003pt;margin-top:71.589996pt;width:399.04pt;height:691.9pt;mso-position-horizontal-relative:page;mso-position-vertical-relative:page;z-index:-2706" coordorigin="1785,1432" coordsize="7981,13838">
            <v:group style="position:absolute;left:1800;top:1440;width:2;height:13822" coordorigin="1800,1440" coordsize="2,13822">
              <v:shape style="position:absolute;left:1800;top:1440;width:2;height:13822" coordorigin="1800,1440" coordsize="0,13822" path="m1800,1440l1800,15262e" filled="f" stroked="t" strokeweight=".82pt" strokecolor="#000000">
                <v:path arrowok="t"/>
              </v:shape>
            </v:group>
            <v:group style="position:absolute;left:5910;top:1440;width:2;height:13822" coordorigin="5910,1440" coordsize="2,13822">
              <v:shape style="position:absolute;left:5910;top:1440;width:2;height:13822" coordorigin="5910,1440" coordsize="0,13822" path="m5910,1440l5910,15262e" filled="f" stroked="t" strokeweight=".82pt" strokecolor="#000000">
                <v:path arrowok="t"/>
              </v:shape>
            </v:group>
            <v:group style="position:absolute;left:9750;top:1440;width:2;height:13822" coordorigin="9750,1440" coordsize="2,13822">
              <v:shape style="position:absolute;left:9750;top:1440;width:2;height:13822" coordorigin="9750,1440" coordsize="0,13822" path="m9750,1440l9750,15262e" filled="f" stroked="t" strokeweight=".82pt" strokecolor="#000000">
                <v:path arrowok="t"/>
              </v:shape>
            </v:group>
            <v:group style="position:absolute;left:1793;top:15254;width:7964;height:2" coordorigin="1793,15254" coordsize="7964,2">
              <v:shape style="position:absolute;left:1793;top:15254;width:7964;height:2" coordorigin="1793,15254" coordsize="7964,0" path="m1793,15254l9757,15254e" filled="f" stroked="t" strokeweight=".82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8278-8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8281-8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8282-8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8283-7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8509-8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8510-8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8568-7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8706-7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9234-7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9454-7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2.25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4.11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10551-7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11474-7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2.27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12346-7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12347-7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12348-7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12350-7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12351-8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12352-8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12355-7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12356-8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12357-8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12358-8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12359-8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12361-8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12364-8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13229-7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14019-8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4.10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15635-7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14637-79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2.15,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2.27,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3.2,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5.1</w:t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15467-7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15895-7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16504-8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16523-70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2.15,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2.27,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3.2,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5.1</w:t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17745-7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18895-8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19282-7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19425-7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19771-7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19772-7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19903-7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2.16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20560-8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22536.0-8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22536.1-8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22536.2-8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22536.3-8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22536.5-8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22536.6-8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22536.8-8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22536.9-8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22536.10-8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22536.11-8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22536.12-7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22727-8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25577-8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26020-8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27809-8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4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28473-9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4.2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14-34-7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</w:p>
    <w:p>
      <w:pPr>
        <w:spacing w:before="4" w:after="0" w:line="240" w:lineRule="auto"/>
        <w:ind w:left="450" w:right="-20"/>
        <w:jc w:val="left"/>
        <w:tabs>
          <w:tab w:pos="4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36.26.11-5-8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  <w:tab/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2.1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360" w:bottom="280" w:left="1680" w:right="1680"/>
        </w:sectPr>
      </w:pPr>
      <w:rPr/>
    </w:p>
    <w:p>
      <w:pPr>
        <w:spacing w:before="95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издание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Изменением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№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утве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жденным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июне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ИУС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11-89).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распространяется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горячекатаный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двутавры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швеллеры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широкополосный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универсальный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гнутые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дист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низк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леги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едназначенные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строительных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стальных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укций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сварными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угими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единениями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именять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вленный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настоящему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угих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отраслей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мышленн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623" w:right="331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СОРТАМЕНТ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235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гнутые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235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275,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имечани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Буква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означает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сталь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строительн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циф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усл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вно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обозн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чают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буква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вариант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Соответствующие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марки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действующим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иведены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1.2.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форме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размерам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предельным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отклонени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должен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соответствовать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</w:p>
    <w:p>
      <w:pPr>
        <w:spacing w:before="0" w:after="0" w:line="244" w:lineRule="auto"/>
        <w:ind w:left="405" w:right="388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8509-8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равнополочн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8510-8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равнополочн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8239-7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балок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тавровы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0" w:after="0" w:line="244" w:lineRule="auto"/>
        <w:ind w:left="405" w:right="224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19425-7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балок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тавровых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швеллеров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специальны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26020-8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тавров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параллельными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анями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8240-7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швеллеров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19903-7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4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широкополосн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4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8706-7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просечн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вытяжны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4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8568-7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ромбическим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чечевичным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ифление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4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7511-73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8278-83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8281-80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8282-83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8283-77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9234-74,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85" w:right="5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10551-75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13229-78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14635-79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19771-74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19772-74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25577-8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гнуты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1.3.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Условные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соответствовать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иведенным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755" w:right="244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ТЕ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7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НИЧЕСКИЕ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ТРЕБОВАНИЯ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вляют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настоящего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техноло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ическому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регламенту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утве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жденн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устан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вленн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порядк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Химический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плав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анализу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ковшовой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пробы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должен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соответствовать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норма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иведенным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2.3.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иант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выбирает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2.4.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анца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0,8-1,1%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емния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0,15-0,30%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вляют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2.5.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ебителя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меди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0,15-0,30%,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добавляется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буква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имер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2.6.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способом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термическо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улучш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специальн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влять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химическим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также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способом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термическо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чнения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влять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фасонный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включительно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химическим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добавляют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букву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-2,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-1.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2.7.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азота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0,008%,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выплавке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электропечах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0,012%.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9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Таблица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</w:p>
    <w:p>
      <w:pPr>
        <w:jc w:val="right"/>
        <w:spacing w:after="0"/>
        <w:sectPr>
          <w:pgSz w:w="11900" w:h="16840"/>
          <w:pgMar w:top="1580" w:bottom="280" w:left="1680" w:right="1680"/>
        </w:sectPr>
      </w:pPr>
      <w:rPr/>
    </w:p>
    <w:p>
      <w:pPr>
        <w:spacing w:before="9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4.6" w:type="dxa"/>
      </w:tblPr>
      <w:tblGrid/>
      <w:tr>
        <w:trPr>
          <w:trHeight w:val="719" w:hRule="exact"/>
        </w:trPr>
        <w:tc>
          <w:tcPr>
            <w:tcW w:w="851" w:type="dxa"/>
            <w:vMerge w:val="restart"/>
            <w:tcBorders>
              <w:top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68" w:right="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Наимен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вание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стали</w:t>
            </w:r>
          </w:p>
        </w:tc>
        <w:tc>
          <w:tcPr>
            <w:tcW w:w="7513" w:type="dxa"/>
            <w:gridSpan w:val="10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482" w:right="246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Массовая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доля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элементо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%</w:t>
            </w:r>
          </w:p>
        </w:tc>
      </w:tr>
      <w:tr>
        <w:trPr>
          <w:trHeight w:val="719" w:hRule="exact"/>
        </w:trPr>
        <w:tc>
          <w:tcPr>
            <w:tcW w:w="851" w:type="dxa"/>
            <w:vMerge/>
            <w:tcBorders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3"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угле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</w:rPr>
              <w:t>д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182" w:right="161" w:firstLine="-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анца</w:t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емния</w:t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69" w:right="5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серы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216" w:right="-15" w:firstLine="-18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фосфо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хрома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никеля</w:t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8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меди</w:t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5" w:right="12" w:firstLine="-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вана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дия</w:t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47" w:right="-6" w:firstLine="1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угих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элементов</w:t>
            </w:r>
          </w:p>
        </w:tc>
      </w:tr>
      <w:tr>
        <w:trPr>
          <w:trHeight w:val="718" w:hRule="exact"/>
        </w:trPr>
        <w:tc>
          <w:tcPr>
            <w:tcW w:w="85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0,22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0" w:right="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4" w:after="0" w:line="240" w:lineRule="auto"/>
              <w:ind w:left="235" w:right="21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" w:right="-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4" w:after="0" w:line="240" w:lineRule="auto"/>
              <w:ind w:left="211" w:right="19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5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86" w:right="1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19" w:right="4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953" w:hRule="exact"/>
        </w:trPr>
        <w:tc>
          <w:tcPr>
            <w:tcW w:w="85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37" w:right="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275,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*,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*</w:t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0,22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0" w:right="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4" w:after="0" w:line="240" w:lineRule="auto"/>
              <w:ind w:left="235" w:right="21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0,65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0,05-0,15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6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86" w:right="1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19" w:right="4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2122" w:hRule="exact"/>
        </w:trPr>
        <w:tc>
          <w:tcPr>
            <w:tcW w:w="85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255,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285,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18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*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*</w:t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0,22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0,22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0" w:right="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4" w:after="0" w:line="240" w:lineRule="auto"/>
              <w:ind w:left="235" w:right="21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0,65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18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76" w:right="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0,8-1,10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76" w:right="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0,8-1,10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0,15-0,30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0,05-0,15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0,15-0,30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6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55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55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86" w:right="1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86" w:right="1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86" w:right="1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19" w:right="4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419" w:right="4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1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419" w:right="4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718" w:hRule="exact"/>
        </w:trPr>
        <w:tc>
          <w:tcPr>
            <w:tcW w:w="85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37" w:right="-1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**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1,30-1,70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" w:right="-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4" w:after="0" w:line="240" w:lineRule="auto"/>
              <w:ind w:left="211" w:right="19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0,80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5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86" w:right="1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19" w:right="4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718" w:hRule="exact"/>
        </w:trPr>
        <w:tc>
          <w:tcPr>
            <w:tcW w:w="85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0,30-0,60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0,17-0,37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5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0,070-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84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3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0,50-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0,80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3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8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86" w:right="1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49" w:right="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Алюмини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0,08-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276" w:right="25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18" w:hRule="exact"/>
        </w:trPr>
        <w:tc>
          <w:tcPr>
            <w:tcW w:w="85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1,20-1,60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" w:right="-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4" w:after="0" w:line="240" w:lineRule="auto"/>
              <w:ind w:left="211" w:right="19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5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0,07-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7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8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Азот</w:t>
            </w:r>
          </w:p>
          <w:p>
            <w:pPr>
              <w:spacing w:before="4" w:after="0" w:line="240" w:lineRule="auto"/>
              <w:ind w:left="22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0,015-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6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952" w:hRule="exact"/>
        </w:trPr>
        <w:tc>
          <w:tcPr>
            <w:tcW w:w="85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1,20-1,60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" w:right="-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4" w:after="0" w:line="240" w:lineRule="auto"/>
              <w:ind w:left="211" w:right="19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5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8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0,20-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0,08-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7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8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Азот</w:t>
            </w:r>
          </w:p>
          <w:p>
            <w:pPr>
              <w:spacing w:before="4" w:after="0" w:line="240" w:lineRule="auto"/>
              <w:ind w:left="22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0,015-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6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18" w:hRule="exact"/>
        </w:trPr>
        <w:tc>
          <w:tcPr>
            <w:tcW w:w="85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1,30-1,70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" w:right="-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4" w:after="0" w:line="240" w:lineRule="auto"/>
              <w:ind w:left="211" w:right="19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5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0,08-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7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8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Азот</w:t>
            </w:r>
          </w:p>
          <w:p>
            <w:pPr>
              <w:spacing w:before="4" w:after="0" w:line="240" w:lineRule="auto"/>
              <w:ind w:left="22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0,015-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6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18" w:hRule="exact"/>
        </w:trPr>
        <w:tc>
          <w:tcPr>
            <w:tcW w:w="85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1,30-1,70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0,40-0,70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2" w:right="47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105" w:right="53" w:firstLine="1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5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0,07-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7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Молибден</w:t>
            </w:r>
          </w:p>
          <w:p>
            <w:pPr>
              <w:spacing w:before="4" w:after="0" w:line="240" w:lineRule="auto"/>
              <w:ind w:left="10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0,15-0,25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888" w:hRule="exact"/>
        </w:trPr>
        <w:tc>
          <w:tcPr>
            <w:tcW w:w="851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894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6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10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0,90-1,40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64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0,20-0,50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71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0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41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4" w:right="36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49" w:right="3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0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3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0,20-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6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8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3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1,40-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6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1,75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07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55" w:right="1" w:firstLine="1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более</w:t>
            </w:r>
          </w:p>
          <w:p>
            <w:pPr>
              <w:spacing w:before="0" w:after="0" w:line="240" w:lineRule="auto"/>
              <w:ind w:left="11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7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7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92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1" w:right="-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Молибден</w:t>
            </w:r>
          </w:p>
          <w:p>
            <w:pPr>
              <w:spacing w:before="4" w:after="0" w:line="240" w:lineRule="auto"/>
              <w:ind w:left="66" w:right="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0,15-0,25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18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11" w:right="-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Азот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0,02-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76" w:right="25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4" w:lineRule="auto"/>
              <w:ind w:left="49" w:right="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Алюмини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0,05-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0" w:after="0" w:line="240" w:lineRule="auto"/>
              <w:ind w:left="276" w:right="25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0,10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89.999619pt;margin-top:1.299495pt;width:75.600911pt;height:.1pt;mso-position-horizontal-relative:page;mso-position-vertical-relative:paragraph;z-index:-2705" coordorigin="1800,26" coordsize="1512,2">
            <v:shape style="position:absolute;left:1800;top:26;width:1512;height:2" coordorigin="1800,26" coordsize="1512,0" path="m1800,26l3312,26e" filled="f" stroked="t" strokeweight=".400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термо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прочн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ая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термо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прочн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ая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специальн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имечани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увеличение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доли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анца</w:t>
      </w:r>
      <w:r>
        <w:rPr>
          <w:rFonts w:ascii="Times New Roman" w:hAnsi="Times New Roman" w:cs="Times New Roman" w:eastAsia="Times New Roman"/>
          <w:sz w:val="20"/>
          <w:szCs w:val="2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0,85%.</w:t>
      </w:r>
    </w:p>
    <w:p>
      <w:pPr>
        <w:jc w:val="left"/>
        <w:spacing w:after="0"/>
        <w:sectPr>
          <w:pgSz w:w="11900" w:h="16840"/>
          <w:pgMar w:top="1340" w:bottom="280" w:left="1680" w:right="1620"/>
        </w:sectPr>
      </w:pPr>
      <w:rPr/>
    </w:p>
    <w:p>
      <w:pPr>
        <w:spacing w:before="81" w:after="0" w:line="244" w:lineRule="auto"/>
        <w:ind w:left="120" w:right="10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согласованию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потребителем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никеля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0,30%.</w:t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замена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части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никеля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кобальто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Измененнная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редакция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№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1).</w:t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мышьяка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0,08%.</w:t>
      </w:r>
    </w:p>
    <w:p>
      <w:pPr>
        <w:spacing w:before="4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выплавке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керченских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мышьяка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0,15%,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фосфора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0,030%.</w:t>
      </w:r>
    </w:p>
    <w:p>
      <w:pPr>
        <w:spacing w:before="4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2.8.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остаточного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кислоторастворимо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алюминия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анца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0,85%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емния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0,15-0,30%,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едназначенн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широкополосн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0,020%.</w:t>
      </w:r>
    </w:p>
    <w:p>
      <w:pPr>
        <w:spacing w:before="0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добавка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алюминия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титана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расчета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лучения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титана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0,01-0,03%.</w:t>
      </w:r>
    </w:p>
    <w:p>
      <w:pPr>
        <w:spacing w:before="0" w:after="0" w:line="244" w:lineRule="auto"/>
        <w:ind w:left="120" w:right="10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2.9.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требованию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ебителя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фосфора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0,030%,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серы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0,035%.</w:t>
      </w:r>
    </w:p>
    <w:p>
      <w:pPr>
        <w:spacing w:before="0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обработка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синтетическими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шлаками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вакууми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прод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аргоно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дифици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кальцием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редкоземельными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элементами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расчета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введения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металл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0,02%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кальция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0,05%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редкоземельных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элементо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2.11.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обработке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синтетическими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шлаками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долей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серы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0,015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остаточного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титана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0,040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меди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0,50%;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серы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0,015%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остаточного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титана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0,030%.</w:t>
      </w:r>
    </w:p>
    <w:p>
      <w:pPr>
        <w:spacing w:before="0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2.12.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влении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методом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электрошлаково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плава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добавляется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буква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Массовая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доля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серы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КШ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0,010%,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фосфора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0,020%.</w:t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2.13.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Предельные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отклонени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химическому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составу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прокате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</w:p>
    <w:p>
      <w:pPr>
        <w:spacing w:before="4" w:after="0" w:line="240" w:lineRule="auto"/>
        <w:ind w:left="1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соответствовать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6" w:lineRule="exact"/>
        <w:ind w:right="13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Таблица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4.6" w:type="dxa"/>
      </w:tblPr>
      <w:tblGrid/>
      <w:tr>
        <w:trPr>
          <w:trHeight w:val="484" w:hRule="exact"/>
        </w:trPr>
        <w:tc>
          <w:tcPr>
            <w:tcW w:w="2268" w:type="dxa"/>
            <w:vMerge w:val="restart"/>
            <w:tcBorders>
              <w:top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9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Наимен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вание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элемента</w:t>
            </w:r>
          </w:p>
        </w:tc>
        <w:tc>
          <w:tcPr>
            <w:tcW w:w="6083" w:type="dxa"/>
            <w:gridSpan w:val="3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2798" w:right="-13" w:firstLine="-275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Предельные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отклонени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массовой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доле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элементо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%,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прокате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из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стали</w:t>
            </w:r>
          </w:p>
        </w:tc>
      </w:tr>
      <w:tr>
        <w:trPr>
          <w:trHeight w:val="251" w:hRule="exact"/>
        </w:trPr>
        <w:tc>
          <w:tcPr>
            <w:tcW w:w="2268" w:type="dxa"/>
            <w:vMerge/>
            <w:tcBorders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07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775" w:right="75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72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40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285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238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57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</w:tr>
      <w:tr>
        <w:trPr>
          <w:trHeight w:val="3058" w:hRule="exact"/>
        </w:trPr>
        <w:tc>
          <w:tcPr>
            <w:tcW w:w="2268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лерод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Марганец</w:t>
            </w:r>
          </w:p>
          <w:p>
            <w:pPr>
              <w:spacing w:before="18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емний</w:t>
            </w:r>
          </w:p>
          <w:p>
            <w:pPr>
              <w:spacing w:before="18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4" w:lineRule="auto"/>
              <w:ind w:left="37" w:right="142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Хром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Никель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Медь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Фосфор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Азот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Ванадий</w:t>
            </w:r>
          </w:p>
        </w:tc>
        <w:tc>
          <w:tcPr>
            <w:tcW w:w="2072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960" w:right="93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710" w:right="68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+0,050</w:t>
            </w:r>
          </w:p>
          <w:p>
            <w:pPr>
              <w:spacing w:before="18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960" w:right="93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18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960" w:right="93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960" w:right="93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960" w:right="93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710" w:right="68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+0,006</w:t>
            </w:r>
          </w:p>
          <w:p>
            <w:pPr>
              <w:spacing w:before="4" w:after="0" w:line="240" w:lineRule="auto"/>
              <w:ind w:left="710" w:right="68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+0,006</w:t>
            </w:r>
          </w:p>
          <w:p>
            <w:pPr>
              <w:spacing w:before="4" w:after="0" w:line="240" w:lineRule="auto"/>
              <w:ind w:left="960" w:right="93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960" w:right="93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772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809" w:right="79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60" w:right="5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+0,050</w:t>
            </w:r>
          </w:p>
          <w:p>
            <w:pPr>
              <w:spacing w:before="4" w:after="0" w:line="240" w:lineRule="auto"/>
              <w:ind w:left="582" w:right="56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-0,030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59" w:right="5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+0,030</w:t>
            </w:r>
          </w:p>
          <w:p>
            <w:pPr>
              <w:spacing w:before="4" w:after="0" w:line="240" w:lineRule="auto"/>
              <w:ind w:left="582" w:right="56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-0,020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809" w:right="79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809" w:right="79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809" w:right="79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9" w:right="5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+0,005</w:t>
            </w:r>
          </w:p>
          <w:p>
            <w:pPr>
              <w:spacing w:before="4" w:after="0" w:line="240" w:lineRule="auto"/>
              <w:ind w:left="559" w:right="5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+0,005</w:t>
            </w:r>
          </w:p>
          <w:p>
            <w:pPr>
              <w:spacing w:before="4" w:after="0" w:line="240" w:lineRule="auto"/>
              <w:ind w:left="809" w:right="79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809" w:right="79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2238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793" w:right="77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+0,020</w:t>
            </w:r>
          </w:p>
          <w:p>
            <w:pPr>
              <w:spacing w:before="4" w:after="0" w:line="240" w:lineRule="auto"/>
              <w:ind w:left="795" w:right="77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±0,100</w:t>
            </w:r>
          </w:p>
          <w:p>
            <w:pPr>
              <w:spacing w:before="18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795" w:right="77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±0,050</w:t>
            </w:r>
          </w:p>
          <w:p>
            <w:pPr>
              <w:spacing w:before="18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794" w:right="77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±0,050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794" w:right="77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±0,050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794" w:right="77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±0,050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794" w:right="7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+0,005</w:t>
            </w:r>
          </w:p>
          <w:p>
            <w:pPr>
              <w:spacing w:before="4" w:after="0" w:line="240" w:lineRule="auto"/>
              <w:ind w:left="794" w:right="7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+0,005</w:t>
            </w:r>
          </w:p>
          <w:p>
            <w:pPr>
              <w:spacing w:before="4" w:after="0" w:line="240" w:lineRule="auto"/>
              <w:ind w:left="793" w:right="77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+0,005</w:t>
            </w:r>
          </w:p>
          <w:p>
            <w:pPr>
              <w:spacing w:before="4" w:after="0" w:line="240" w:lineRule="auto"/>
              <w:ind w:left="793" w:right="77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+0,020</w:t>
            </w:r>
          </w:p>
          <w:p>
            <w:pPr>
              <w:spacing w:before="4" w:after="0" w:line="240" w:lineRule="auto"/>
              <w:ind w:left="816" w:right="79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-0,010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4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имечани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предельное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отклонени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фосфора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составляет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+0,03%,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предельные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отклонени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молибдена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составляют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±0,02%,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предельные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отклонени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массовой</w:t>
      </w:r>
    </w:p>
    <w:p>
      <w:pPr>
        <w:spacing w:before="0" w:after="0" w:line="309" w:lineRule="exact"/>
        <w:ind w:left="1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1.91861pt;margin-top:10.138218pt;width:17.013483pt;height:7.104489pt;mso-position-horizontal-relative:page;mso-position-vertical-relative:paragraph;z-index:-2704" type="#_x0000_t202" filled="f" stroked="f">
            <v:textbox inset="0,0,0,0">
              <w:txbxContent>
                <w:p>
                  <w:pPr>
                    <w:spacing w:before="0" w:after="0" w:line="142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Meiryo" w:hAnsi="Meiryo" w:cs="Meiryo" w:eastAsia="Meiryo"/>
                      <w:sz w:val="14"/>
                      <w:szCs w:val="14"/>
                      <w:spacing w:val="5"/>
                      <w:w w:val="68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6"/>
                      <w:w w:val="100"/>
                    </w:rPr>
                    <w:t>0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8"/>
                      <w:w w:val="100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  <w:t>01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доле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алюминия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составляют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  <w:position w:val="-1"/>
        </w:rPr>
        <w:t> </w:t>
      </w:r>
      <w:r>
        <w:rPr>
          <w:rFonts w:ascii="Meiryo" w:hAnsi="Meiryo" w:cs="Meiryo" w:eastAsia="Meiryo"/>
          <w:sz w:val="14"/>
          <w:szCs w:val="14"/>
          <w:spacing w:val="-1"/>
          <w:w w:val="68"/>
          <w:position w:val="10"/>
        </w:rPr>
        <w:t>+</w:t>
      </w:r>
      <w:r>
        <w:rPr>
          <w:rFonts w:ascii="Times New Roman" w:hAnsi="Times New Roman" w:cs="Times New Roman" w:eastAsia="Times New Roman"/>
          <w:sz w:val="14"/>
          <w:szCs w:val="14"/>
          <w:spacing w:val="6"/>
          <w:w w:val="100"/>
          <w:position w:val="1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10"/>
        </w:rPr>
        <w:t>,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  <w:t>02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%.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0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2.13.1.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химический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анализ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содержание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хром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никеля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меди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мышьяка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азота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кроме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590),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алюминия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кроме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также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емния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титана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изготовителю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проводить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Требуемый</w:t>
      </w:r>
    </w:p>
    <w:p>
      <w:pPr>
        <w:jc w:val="both"/>
        <w:spacing w:after="0"/>
        <w:sectPr>
          <w:pgSz w:w="11900" w:h="16840"/>
          <w:pgMar w:top="1360" w:bottom="280" w:left="1680" w:right="1640"/>
        </w:sectPr>
      </w:pPr>
      <w:rPr/>
    </w:p>
    <w:p>
      <w:pPr>
        <w:spacing w:before="81" w:after="0" w:line="240" w:lineRule="auto"/>
        <w:ind w:left="120" w:right="5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химический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уется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выплавляемой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керченских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4" w:after="0" w:line="240" w:lineRule="auto"/>
        <w:ind w:left="120" w:right="5316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мышьяка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обязательн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2.13.2.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анализ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проводить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0" w:lineRule="auto"/>
        <w:ind w:left="120" w:right="373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Устан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вленные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уются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вляют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горячекатаном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состояни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обеспечения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требуемых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именение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термической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обработки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Листы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мализ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улучш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состояни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улучш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состояни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2.15.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верхности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кромок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широкополосн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соответствовать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14637-7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16523-70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535-88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ппы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Зачистка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верхности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глубину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выводящую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минус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отклонений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2.16.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Плоскостность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соответствовать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19903-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4" w:lineRule="auto"/>
        <w:ind w:left="120" w:right="59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оговаривается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заказе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включ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отклонени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длины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свыше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длины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2.17.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Расслоение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сплошности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ведении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льтразв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должен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соответствовать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классам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22727-88.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Необходимость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ведения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УЗК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класс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сплошности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указывают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заказе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2.18.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Свариваемость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уется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требованию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ебителя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дный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эквивалент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Э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должен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39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</w:t>
      </w:r>
    </w:p>
    <w:p>
      <w:pPr>
        <w:spacing w:before="0" w:after="0" w:line="219" w:lineRule="exact"/>
        <w:ind w:left="120" w:right="3882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0,49%,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0,51%.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2.19.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растяжени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также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усл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изгиб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соответствовать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широкополосн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</w:p>
    <w:p>
      <w:pPr>
        <w:jc w:val="both"/>
        <w:spacing w:after="0"/>
        <w:sectPr>
          <w:pgSz w:w="11900" w:h="16840"/>
          <w:pgMar w:top="1360" w:bottom="280" w:left="1680" w:right="1680"/>
        </w:sectPr>
      </w:pPr>
      <w:rPr/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26" w:lineRule="exact"/>
        <w:ind w:left="5521" w:right="525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03.450989pt;margin-top:49.135864pt;width:.72pt;height:.78pt;mso-position-horizontal-relative:page;mso-position-vertical-relative:paragraph;z-index:-2703" coordorigin="10069,983" coordsize="14,16">
            <v:shape style="position:absolute;left:10069;top:983;width:14;height:16" coordorigin="10069,983" coordsize="14,16" path="m10076,983l10076,998e" filled="f" stroked="t" strokeweight=".82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-1"/>
        </w:rPr>
        <w:t>Механические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свойс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-1"/>
        </w:rPr>
        <w:t>ф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сонного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position w:val="-1"/>
        </w:rPr>
        <w:t>прока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  <w:position w:val="-1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  <w:position w:val="-1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42" w:type="dxa"/>
      </w:tblPr>
      <w:tblGrid/>
      <w:tr>
        <w:trPr>
          <w:trHeight w:val="485" w:hRule="exact"/>
        </w:trPr>
        <w:tc>
          <w:tcPr>
            <w:tcW w:w="851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68" w:right="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Наимен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</w:t>
            </w:r>
          </w:p>
          <w:p>
            <w:pPr>
              <w:spacing w:before="17" w:after="0" w:line="260" w:lineRule="auto"/>
              <w:ind w:left="157" w:right="1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вание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стали</w:t>
            </w:r>
          </w:p>
        </w:tc>
        <w:tc>
          <w:tcPr>
            <w:tcW w:w="1890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8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лщина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лки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мм</w:t>
            </w:r>
          </w:p>
        </w:tc>
        <w:tc>
          <w:tcPr>
            <w:tcW w:w="4489" w:type="dxa"/>
            <w:gridSpan w:val="3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91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нические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характери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тики</w:t>
            </w:r>
          </w:p>
        </w:tc>
        <w:tc>
          <w:tcPr>
            <w:tcW w:w="1710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8.48" w:space="0" w:color="000000"/>
            </w:tcBorders>
          </w:tcPr>
          <w:p>
            <w:pPr>
              <w:spacing w:before="1" w:after="0" w:line="240" w:lineRule="auto"/>
              <w:ind w:left="430" w:right="40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Из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</w:p>
          <w:p>
            <w:pPr>
              <w:spacing w:before="1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8" w:lineRule="auto"/>
              <w:ind w:left="74" w:right="5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параллельности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сторон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лщина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образц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диаметр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оправки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5657" w:type="dxa"/>
            <w:vMerge w:val="restart"/>
            <w:gridSpan w:val="4"/>
            <w:tcBorders>
              <w:top w:val="single" w:sz="6.8" w:space="0" w:color="000000"/>
              <w:left w:val="single" w:sz="8.48" w:space="0" w:color="000000"/>
              <w:right w:val="single" w:sz="15.2" w:space="0" w:color="000000"/>
            </w:tcBorders>
          </w:tcPr>
          <w:p>
            <w:pPr>
              <w:spacing w:before="0" w:after="0" w:line="231" w:lineRule="exact"/>
              <w:ind w:left="100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Ударная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вязкость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KCU,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Дж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17"/>
                <w:w w:val="100"/>
                <w:position w:val="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кгс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75"/>
                <w:position w:val="0"/>
              </w:rPr>
              <w:t>·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)</w:t>
            </w:r>
          </w:p>
        </w:tc>
      </w:tr>
      <w:tr>
        <w:trPr>
          <w:trHeight w:val="250" w:hRule="exact"/>
        </w:trPr>
        <w:tc>
          <w:tcPr>
            <w:tcW w:w="851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890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512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49" w:after="0" w:line="177" w:lineRule="auto"/>
              <w:ind w:left="45" w:right="26" w:firstLine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Предел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текучести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95"/>
              </w:rPr>
              <w:t>σ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-3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H/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17"/>
                <w:w w:val="100"/>
                <w:position w:val="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кгс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)</w:t>
            </w:r>
          </w:p>
        </w:tc>
        <w:tc>
          <w:tcPr>
            <w:tcW w:w="1559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60" w:lineRule="auto"/>
              <w:ind w:left="115" w:right="9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Временное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тивление</w:t>
            </w:r>
          </w:p>
          <w:p>
            <w:pPr>
              <w:spacing w:before="0" w:after="0" w:line="249" w:lineRule="exact"/>
              <w:ind w:left="319" w:right="298"/>
              <w:jc w:val="center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Pr/>
            <w:r>
              <w:rPr>
                <w:rFonts w:ascii="Meiryo" w:hAnsi="Meiryo" w:cs="Meiryo" w:eastAsia="Meiryo"/>
                <w:sz w:val="20"/>
                <w:szCs w:val="20"/>
                <w:spacing w:val="0"/>
                <w:w w:val="100"/>
                <w:position w:val="1"/>
              </w:rPr>
              <w:t>σ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-2"/>
              </w:rPr>
              <w:t>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1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1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1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1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10"/>
              </w:rPr>
              <w:t>2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0"/>
              </w:rPr>
            </w:r>
          </w:p>
          <w:p>
            <w:pPr>
              <w:spacing w:before="0" w:after="0" w:line="213" w:lineRule="exact"/>
              <w:ind w:left="345" w:right="32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кгс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6" w:after="0" w:line="156" w:lineRule="auto"/>
              <w:ind w:left="23" w:right="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Отн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</w:rPr>
              <w:t>сительн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удлинение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-1"/>
                <w:w w:val="83"/>
              </w:rPr>
              <w:t>δ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-3"/>
              </w:rPr>
              <w:t>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,</w:t>
            </w:r>
          </w:p>
          <w:p>
            <w:pPr>
              <w:spacing w:before="0" w:after="0" w:line="220" w:lineRule="exact"/>
              <w:ind w:left="583" w:right="56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%</w:t>
            </w:r>
          </w:p>
        </w:tc>
        <w:tc>
          <w:tcPr>
            <w:tcW w:w="1710" w:type="dxa"/>
            <w:vMerge/>
            <w:tcBorders>
              <w:left w:val="single" w:sz="6.56" w:space="0" w:color="000000"/>
              <w:right w:val="single" w:sz="8.48" w:space="0" w:color="000000"/>
            </w:tcBorders>
          </w:tcPr>
          <w:p>
            <w:pPr/>
            <w:rPr/>
          </w:p>
        </w:tc>
        <w:tc>
          <w:tcPr>
            <w:tcW w:w="5657" w:type="dxa"/>
            <w:vMerge/>
            <w:gridSpan w:val="4"/>
            <w:tcBorders>
              <w:bottom w:val="single" w:sz="6.8" w:space="0" w:color="000000"/>
              <w:left w:val="single" w:sz="8.48" w:space="0" w:color="000000"/>
              <w:right w:val="single" w:sz="15.2" w:space="0" w:color="000000"/>
            </w:tcBorders>
          </w:tcPr>
          <w:p>
            <w:pPr/>
            <w:rPr/>
          </w:p>
        </w:tc>
      </w:tr>
      <w:tr>
        <w:trPr>
          <w:trHeight w:val="953" w:hRule="exact"/>
        </w:trPr>
        <w:tc>
          <w:tcPr>
            <w:tcW w:w="851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890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512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559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418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710" w:type="dxa"/>
            <w:vMerge/>
            <w:tcBorders>
              <w:left w:val="single" w:sz="6.56" w:space="0" w:color="000000"/>
              <w:right w:val="single" w:sz="8.48" w:space="0" w:color="000000"/>
            </w:tcBorders>
          </w:tcPr>
          <w:p>
            <w:pPr/>
            <w:rPr/>
          </w:p>
        </w:tc>
        <w:tc>
          <w:tcPr>
            <w:tcW w:w="3818" w:type="dxa"/>
            <w:gridSpan w:val="3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02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температур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</w:p>
        </w:tc>
        <w:tc>
          <w:tcPr>
            <w:tcW w:w="1838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15.2" w:space="0" w:color="000000"/>
            </w:tcBorders>
          </w:tcPr>
          <w:p>
            <w:pPr>
              <w:spacing w:before="1" w:after="0" w:line="244" w:lineRule="auto"/>
              <w:ind w:left="265" w:right="21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сле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механическо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старения</w:t>
            </w:r>
          </w:p>
        </w:tc>
      </w:tr>
      <w:tr>
        <w:trPr>
          <w:trHeight w:val="251" w:hRule="exact"/>
        </w:trPr>
        <w:tc>
          <w:tcPr>
            <w:tcW w:w="851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890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512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559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418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710" w:type="dxa"/>
            <w:vMerge/>
            <w:tcBorders>
              <w:left w:val="single" w:sz="6.56" w:space="0" w:color="000000"/>
              <w:right w:val="single" w:sz="8.48" w:space="0" w:color="000000"/>
            </w:tcBorders>
          </w:tcPr>
          <w:p>
            <w:pPr/>
            <w:rPr/>
          </w:p>
        </w:tc>
        <w:tc>
          <w:tcPr>
            <w:tcW w:w="1266" w:type="dxa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4" w:right="43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32" w:right="51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89" w:right="37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-70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38" w:type="dxa"/>
            <w:vMerge/>
            <w:tcBorders>
              <w:bottom w:val="single" w:sz="6.8" w:space="0" w:color="000000"/>
              <w:left w:val="single" w:sz="6.56" w:space="0" w:color="000000"/>
              <w:right w:val="single" w:sz="15.2" w:space="0" w:color="000000"/>
            </w:tcBorders>
          </w:tcPr>
          <w:p>
            <w:pPr/>
            <w:rPr/>
          </w:p>
        </w:tc>
      </w:tr>
      <w:tr>
        <w:trPr>
          <w:trHeight w:val="251" w:hRule="exact"/>
        </w:trPr>
        <w:tc>
          <w:tcPr>
            <w:tcW w:w="851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890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489" w:type="dxa"/>
            <w:gridSpan w:val="3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829" w:right="180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менее</w:t>
            </w:r>
          </w:p>
        </w:tc>
        <w:tc>
          <w:tcPr>
            <w:tcW w:w="1710" w:type="dxa"/>
            <w:vMerge/>
            <w:tcBorders>
              <w:bottom w:val="single" w:sz="6.8" w:space="0" w:color="000000"/>
              <w:left w:val="single" w:sz="6.56" w:space="0" w:color="000000"/>
              <w:right w:val="single" w:sz="8.48" w:space="0" w:color="000000"/>
            </w:tcBorders>
          </w:tcPr>
          <w:p>
            <w:pPr/>
            <w:rPr/>
          </w:p>
        </w:tc>
        <w:tc>
          <w:tcPr>
            <w:tcW w:w="5657" w:type="dxa"/>
            <w:gridSpan w:val="4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15.2" w:space="0" w:color="000000"/>
            </w:tcBorders>
          </w:tcPr>
          <w:p>
            <w:pPr>
              <w:spacing w:before="1" w:after="0" w:line="240" w:lineRule="auto"/>
              <w:ind w:left="2420" w:right="23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менее</w:t>
            </w:r>
          </w:p>
        </w:tc>
      </w:tr>
      <w:tr>
        <w:trPr>
          <w:trHeight w:val="485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9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51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235(24)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225(23)</w:t>
            </w:r>
          </w:p>
        </w:tc>
        <w:tc>
          <w:tcPr>
            <w:tcW w:w="155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360(37)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360(37)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</w:t>
            </w:r>
          </w:p>
        </w:tc>
        <w:tc>
          <w:tcPr>
            <w:tcW w:w="171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8.48" w:space="0" w:color="000000"/>
            </w:tcBorders>
          </w:tcPr>
          <w:p>
            <w:pPr>
              <w:spacing w:before="1" w:after="0" w:line="244" w:lineRule="auto"/>
              <w:ind w:left="609" w:right="58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66" w:type="dxa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13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83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nil" w:sz="6" w:space="0" w:color="auto"/>
            </w:tcBorders>
          </w:tcPr>
          <w:p>
            <w:pPr>
              <w:spacing w:before="1" w:after="0" w:line="240" w:lineRule="auto"/>
              <w:ind w:left="842" w:right="8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842" w:right="83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719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9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4" w:lineRule="auto"/>
              <w:ind w:left="37" w:right="5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51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245(25)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235(24)</w:t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235(24)</w:t>
            </w:r>
          </w:p>
        </w:tc>
        <w:tc>
          <w:tcPr>
            <w:tcW w:w="155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370(38)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370(38)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370(38)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</w:t>
            </w:r>
          </w:p>
        </w:tc>
        <w:tc>
          <w:tcPr>
            <w:tcW w:w="171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8.48" w:space="0" w:color="000000"/>
            </w:tcBorders>
          </w:tcPr>
          <w:p>
            <w:pPr>
              <w:spacing w:before="1" w:after="0" w:line="244" w:lineRule="auto"/>
              <w:ind w:left="627" w:right="572" w:firstLine="50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66" w:type="dxa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13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83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07" w:right="58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842" w:right="82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719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9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4" w:lineRule="auto"/>
              <w:ind w:left="37" w:right="5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51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255(26)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245(25)</w:t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235(24)</w:t>
            </w:r>
          </w:p>
        </w:tc>
        <w:tc>
          <w:tcPr>
            <w:tcW w:w="155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380(39)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370(38)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370(38)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</w:t>
            </w:r>
          </w:p>
        </w:tc>
        <w:tc>
          <w:tcPr>
            <w:tcW w:w="171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8.48" w:space="0" w:color="000000"/>
            </w:tcBorders>
          </w:tcPr>
          <w:p>
            <w:pPr>
              <w:spacing w:before="1" w:after="0" w:line="244" w:lineRule="auto"/>
              <w:ind w:left="609" w:right="58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66" w:type="dxa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13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89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89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83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07" w:right="58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5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9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51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275(28)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275(28)</w:t>
            </w:r>
          </w:p>
        </w:tc>
        <w:tc>
          <w:tcPr>
            <w:tcW w:w="155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390(40)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380(39)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</w:t>
            </w:r>
          </w:p>
        </w:tc>
        <w:tc>
          <w:tcPr>
            <w:tcW w:w="171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8.48" w:space="0" w:color="000000"/>
            </w:tcBorders>
          </w:tcPr>
          <w:p>
            <w:pPr>
              <w:spacing w:before="1" w:after="0" w:line="244" w:lineRule="auto"/>
              <w:ind w:left="660" w:right="6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66" w:type="dxa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13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83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07" w:right="58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4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285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9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51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285(29)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275(28)</w:t>
            </w:r>
          </w:p>
        </w:tc>
        <w:tc>
          <w:tcPr>
            <w:tcW w:w="155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400(41)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390(40)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</w:t>
            </w:r>
          </w:p>
        </w:tc>
        <w:tc>
          <w:tcPr>
            <w:tcW w:w="171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8.48" w:space="0" w:color="000000"/>
            </w:tcBorders>
          </w:tcPr>
          <w:p>
            <w:pPr>
              <w:spacing w:before="1" w:after="0" w:line="244" w:lineRule="auto"/>
              <w:ind w:left="660" w:right="6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66" w:type="dxa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0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32" w:right="6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13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89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83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07" w:right="58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18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9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4" w:lineRule="auto"/>
              <w:ind w:left="37" w:right="5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51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345(35)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325(33)</w:t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305(31)</w:t>
            </w:r>
          </w:p>
        </w:tc>
        <w:tc>
          <w:tcPr>
            <w:tcW w:w="155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490(50)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470(48)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460(47)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21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21</w:t>
            </w:r>
          </w:p>
        </w:tc>
        <w:tc>
          <w:tcPr>
            <w:tcW w:w="171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8.48" w:space="0" w:color="000000"/>
            </w:tcBorders>
          </w:tcPr>
          <w:p>
            <w:pPr>
              <w:spacing w:before="1" w:after="0" w:line="244" w:lineRule="auto"/>
              <w:ind w:left="627" w:right="572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66" w:type="dxa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39(4,0)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229" w:right="21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29" w:right="21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29(3,0)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83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189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151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345(35)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5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470(48)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71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8.48" w:space="0" w:color="000000"/>
            </w:tcBorders>
          </w:tcPr>
          <w:p>
            <w:pPr>
              <w:spacing w:before="1" w:after="0" w:line="240" w:lineRule="auto"/>
              <w:ind w:left="592" w:right="57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66" w:type="dxa"/>
            <w:tcBorders>
              <w:top w:val="single" w:sz="6.8" w:space="0" w:color="000000"/>
              <w:bottom w:val="single" w:sz="6.8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39(4,0)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89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83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842" w:right="82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719" w:hRule="exact"/>
        </w:trPr>
        <w:tc>
          <w:tcPr>
            <w:tcW w:w="851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890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4" w:lineRule="auto"/>
              <w:ind w:left="37" w:right="58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512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375(38)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355(36)</w:t>
            </w:r>
          </w:p>
          <w:p>
            <w:pPr>
              <w:spacing w:before="4" w:after="0" w:line="240" w:lineRule="auto"/>
              <w:ind w:left="42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335(34)</w:t>
            </w:r>
          </w:p>
        </w:tc>
        <w:tc>
          <w:tcPr>
            <w:tcW w:w="1559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510(52)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490(50)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480(49)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</w:p>
        </w:tc>
        <w:tc>
          <w:tcPr>
            <w:tcW w:w="1710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8.48" w:space="0" w:color="000000"/>
            </w:tcBorders>
          </w:tcPr>
          <w:p>
            <w:pPr>
              <w:spacing w:before="1" w:after="0" w:line="244" w:lineRule="auto"/>
              <w:ind w:left="627" w:right="572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266" w:type="dxa"/>
            <w:tcBorders>
              <w:top w:val="single" w:sz="6.8" w:space="0" w:color="000000"/>
              <w:bottom w:val="single" w:sz="6.56" w:space="0" w:color="000000"/>
              <w:left w:val="single" w:sz="8.48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2" w:right="5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39(4,0)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0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134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229" w:right="21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29" w:right="21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29(3,0)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0" w:right="47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838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658" w:right="6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3" w:after="0" w:line="240" w:lineRule="auto"/>
        <w:ind w:left="3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6.690216pt;margin-top:2.981932pt;width:75.600911pt;height:.1pt;mso-position-horizontal-relative:page;mso-position-vertical-relative:paragraph;z-index:-2702" coordorigin="1134,60" coordsize="1512,2">
            <v:shape style="position:absolute;left:1134;top:60;width:1512;height:2" coordorigin="1134,60" coordsize="1512,0" path="m1134,60l2646,60e" filled="f" stroked="t" strokeweight=".400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кгс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75"/>
          <w:position w:val="0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).</w:t>
      </w:r>
    </w:p>
    <w:p>
      <w:pPr>
        <w:jc w:val="left"/>
        <w:spacing w:after="0"/>
        <w:sectPr>
          <w:pgNumType w:start="3"/>
          <w:pgMar w:header="1161" w:footer="0" w:top="1360" w:bottom="280" w:left="1020" w:right="980"/>
          <w:headerReference w:type="default" r:id="rId5"/>
          <w:pgSz w:w="16840" w:h="11900" w:orient="landscape"/>
        </w:sectPr>
      </w:pPr>
      <w:rPr/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389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Механические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ового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широкополосного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6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ниверсал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ного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прока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42" w:type="dxa"/>
      </w:tblPr>
      <w:tblGrid/>
      <w:tr>
        <w:trPr>
          <w:trHeight w:val="485" w:hRule="exact"/>
        </w:trPr>
        <w:tc>
          <w:tcPr>
            <w:tcW w:w="851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68" w:right="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Наимен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</w:t>
            </w:r>
          </w:p>
          <w:p>
            <w:pPr>
              <w:spacing w:before="17" w:after="0" w:line="260" w:lineRule="auto"/>
              <w:ind w:left="157" w:right="13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вание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стали</w:t>
            </w:r>
          </w:p>
        </w:tc>
        <w:tc>
          <w:tcPr>
            <w:tcW w:w="2179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2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лщина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листа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мм</w:t>
            </w:r>
          </w:p>
        </w:tc>
        <w:tc>
          <w:tcPr>
            <w:tcW w:w="4626" w:type="dxa"/>
            <w:gridSpan w:val="3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98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х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нические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характери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тики</w:t>
            </w:r>
          </w:p>
        </w:tc>
        <w:tc>
          <w:tcPr>
            <w:tcW w:w="2836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288" w:right="26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Из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параллельности</w:t>
            </w:r>
          </w:p>
          <w:p>
            <w:pPr>
              <w:spacing w:before="15" w:after="0" w:line="240" w:lineRule="exact"/>
              <w:jc w:val="left"/>
              <w:rPr>
                <w:sz w:val="24"/>
                <w:szCs w:val="24"/>
              </w:rPr>
            </w:pPr>
            <w:rPr/>
            <w:r>
              <w:rPr>
                <w:sz w:val="24"/>
                <w:szCs w:val="24"/>
              </w:rPr>
            </w:r>
          </w:p>
          <w:p>
            <w:pPr>
              <w:spacing w:before="0" w:after="0" w:line="240" w:lineRule="auto"/>
              <w:ind w:left="130" w:right="11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сторон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лщина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образц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</w:p>
          <w:p>
            <w:pPr>
              <w:spacing w:before="19" w:after="0" w:line="240" w:lineRule="auto"/>
              <w:ind w:left="482" w:right="46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диаметр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оправки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)</w:t>
            </w:r>
          </w:p>
        </w:tc>
        <w:tc>
          <w:tcPr>
            <w:tcW w:w="4116" w:type="dxa"/>
            <w:vMerge w:val="restart"/>
            <w:gridSpan w:val="4"/>
            <w:tcBorders>
              <w:top w:val="single" w:sz="6.8" w:space="0" w:color="000000"/>
              <w:left w:val="single" w:sz="6.56" w:space="0" w:color="000000"/>
              <w:right w:val="single" w:sz="11.36" w:space="0" w:color="000000"/>
            </w:tcBorders>
          </w:tcPr>
          <w:p>
            <w:pPr>
              <w:spacing w:before="0" w:after="0" w:line="231" w:lineRule="exact"/>
              <w:ind w:left="22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Ударная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вязкость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KCU,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Дж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17"/>
                <w:w w:val="100"/>
                <w:position w:val="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кгс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75"/>
                <w:position w:val="0"/>
              </w:rPr>
              <w:t>·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)</w:t>
            </w:r>
          </w:p>
        </w:tc>
      </w:tr>
      <w:tr>
        <w:trPr>
          <w:trHeight w:val="250" w:hRule="exact"/>
        </w:trPr>
        <w:tc>
          <w:tcPr>
            <w:tcW w:w="851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179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648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49" w:after="0" w:line="177" w:lineRule="auto"/>
              <w:ind w:left="402" w:right="-23" w:firstLine="-34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Предел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текучести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0"/>
                <w:w w:val="100"/>
              </w:rPr>
              <w:t>σ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-3"/>
              </w:rPr>
              <w:t>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  <w:position w:val="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кгс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0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17"/>
                <w:w w:val="100"/>
                <w:position w:val="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)</w:t>
            </w:r>
          </w:p>
        </w:tc>
        <w:tc>
          <w:tcPr>
            <w:tcW w:w="1560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60" w:lineRule="auto"/>
              <w:ind w:left="115" w:right="9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Временное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тивление</w:t>
            </w:r>
          </w:p>
          <w:p>
            <w:pPr>
              <w:spacing w:before="0" w:after="0" w:line="249" w:lineRule="exact"/>
              <w:ind w:left="319" w:right="299"/>
              <w:jc w:val="center"/>
              <w:rPr>
                <w:rFonts w:ascii="Times New Roman" w:hAnsi="Times New Roman" w:cs="Times New Roman" w:eastAsia="Times New Roman"/>
                <w:sz w:val="13"/>
                <w:szCs w:val="13"/>
              </w:rPr>
            </w:pPr>
            <w:rPr/>
            <w:r>
              <w:rPr>
                <w:rFonts w:ascii="Meiryo" w:hAnsi="Meiryo" w:cs="Meiryo" w:eastAsia="Meiryo"/>
                <w:sz w:val="20"/>
                <w:szCs w:val="20"/>
                <w:spacing w:val="0"/>
                <w:w w:val="100"/>
                <w:position w:val="1"/>
              </w:rPr>
              <w:t>σ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-2"/>
              </w:rPr>
              <w:t>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1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6"/>
                <w:w w:val="100"/>
                <w:position w:val="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1"/>
              </w:rPr>
              <w:t>H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  <w:position w:val="1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1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  <w:position w:val="1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10"/>
              </w:rPr>
              <w:t>2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100"/>
                <w:position w:val="0"/>
              </w:rPr>
            </w:r>
          </w:p>
          <w:p>
            <w:pPr>
              <w:spacing w:before="0" w:after="0" w:line="213" w:lineRule="exact"/>
              <w:ind w:left="345" w:right="32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кгс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м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9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)</w:t>
            </w:r>
          </w:p>
        </w:tc>
        <w:tc>
          <w:tcPr>
            <w:tcW w:w="1418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66" w:after="0" w:line="156" w:lineRule="auto"/>
              <w:ind w:left="22"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Отн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</w:rPr>
              <w:t>сительн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удлинение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Meiryo" w:hAnsi="Meiryo" w:cs="Meiryo" w:eastAsia="Meiryo"/>
                <w:sz w:val="20"/>
                <w:szCs w:val="20"/>
                <w:spacing w:val="-1"/>
                <w:w w:val="83"/>
              </w:rPr>
              <w:t>δ</w:t>
            </w:r>
            <w:r>
              <w:rPr>
                <w:rFonts w:ascii="Times New Roman" w:hAnsi="Times New Roman" w:cs="Times New Roman" w:eastAsia="Times New Roman"/>
                <w:sz w:val="13"/>
                <w:szCs w:val="13"/>
                <w:spacing w:val="0"/>
                <w:w w:val="99"/>
                <w:position w:val="-3"/>
              </w:rPr>
              <w:t>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  <w:position w:val="0"/>
              </w:rPr>
              <w:t>,</w:t>
            </w:r>
          </w:p>
          <w:p>
            <w:pPr>
              <w:spacing w:before="0" w:after="0" w:line="220" w:lineRule="exact"/>
              <w:ind w:left="582" w:right="56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%</w:t>
            </w:r>
          </w:p>
        </w:tc>
        <w:tc>
          <w:tcPr>
            <w:tcW w:w="2836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116" w:type="dxa"/>
            <w:vMerge/>
            <w:gridSpan w:val="4"/>
            <w:tcBorders>
              <w:bottom w:val="single" w:sz="6.8" w:space="0" w:color="000000"/>
              <w:left w:val="single" w:sz="6.56" w:space="0" w:color="000000"/>
              <w:right w:val="single" w:sz="11.36" w:space="0" w:color="000000"/>
            </w:tcBorders>
          </w:tcPr>
          <w:p>
            <w:pPr/>
            <w:rPr/>
          </w:p>
        </w:tc>
      </w:tr>
      <w:tr>
        <w:trPr>
          <w:trHeight w:val="732" w:hRule="exact"/>
        </w:trPr>
        <w:tc>
          <w:tcPr>
            <w:tcW w:w="851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179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648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560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418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836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664" w:type="dxa"/>
            <w:gridSpan w:val="3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температур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</w:p>
        </w:tc>
        <w:tc>
          <w:tcPr>
            <w:tcW w:w="1452" w:type="dxa"/>
            <w:vMerge w:val="restart"/>
            <w:tcBorders>
              <w:top w:val="single" w:sz="6.8" w:space="0" w:color="000000"/>
              <w:left w:val="single" w:sz="6.56" w:space="0" w:color="000000"/>
              <w:right w:val="single" w:sz="11.36" w:space="0" w:color="000000"/>
            </w:tcBorders>
          </w:tcPr>
          <w:p>
            <w:pPr>
              <w:spacing w:before="1" w:after="0" w:line="244" w:lineRule="auto"/>
              <w:ind w:left="66" w:right="30" w:firstLine="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сле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механическо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старения</w:t>
            </w:r>
          </w:p>
        </w:tc>
      </w:tr>
      <w:tr>
        <w:trPr>
          <w:trHeight w:val="251" w:hRule="exact"/>
        </w:trPr>
        <w:tc>
          <w:tcPr>
            <w:tcW w:w="851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179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648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560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418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836" w:type="dxa"/>
            <w:vMerge/>
            <w:tcBorders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246" w:right="22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247" w:right="22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05" w:right="28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-70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52" w:type="dxa"/>
            <w:vMerge/>
            <w:tcBorders>
              <w:bottom w:val="single" w:sz="6.8" w:space="0" w:color="000000"/>
              <w:left w:val="single" w:sz="6.56" w:space="0" w:color="000000"/>
              <w:right w:val="single" w:sz="11.36" w:space="0" w:color="000000"/>
            </w:tcBorders>
          </w:tcPr>
          <w:p>
            <w:pPr/>
            <w:rPr/>
          </w:p>
        </w:tc>
      </w:tr>
      <w:tr>
        <w:trPr>
          <w:trHeight w:val="251" w:hRule="exact"/>
        </w:trPr>
        <w:tc>
          <w:tcPr>
            <w:tcW w:w="851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179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626" w:type="dxa"/>
            <w:gridSpan w:val="3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897" w:right="187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менее</w:t>
            </w:r>
          </w:p>
        </w:tc>
        <w:tc>
          <w:tcPr>
            <w:tcW w:w="2836" w:type="dxa"/>
            <w:vMerge/>
            <w:tcBorders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4116" w:type="dxa"/>
            <w:gridSpan w:val="4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11.36" w:space="0" w:color="000000"/>
            </w:tcBorders>
          </w:tcPr>
          <w:p>
            <w:pPr>
              <w:spacing w:before="1" w:after="0" w:line="240" w:lineRule="auto"/>
              <w:ind w:left="1646" w:right="161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менее</w:t>
            </w:r>
          </w:p>
        </w:tc>
      </w:tr>
      <w:tr>
        <w:trPr>
          <w:trHeight w:val="1186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1136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3,9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7" w:right="660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4" w:lineRule="auto"/>
              <w:ind w:left="37" w:right="873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100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235(24)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235(24)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225(23)</w:t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215(22)</w:t>
            </w:r>
          </w:p>
          <w:p>
            <w:pPr>
              <w:spacing w:before="4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195(20)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360(37)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360(37)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360(37)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360(37)</w:t>
            </w:r>
          </w:p>
          <w:p>
            <w:pPr>
              <w:spacing w:before="4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360(37)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26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</w:t>
            </w:r>
          </w:p>
          <w:p>
            <w:pPr>
              <w:spacing w:before="4" w:after="0" w:line="240" w:lineRule="auto"/>
              <w:ind w:left="565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1098" w:right="107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d=2,0a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d=2,0a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d=2,0a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719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3,9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245(25)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245(25)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245(25)</w:t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370(38)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370(38)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370(38)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</w:t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1098" w:right="107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d=a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11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14" w:right="39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953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3,9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4" w:lineRule="auto"/>
              <w:ind w:left="37" w:right="87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255(26)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245(25)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245(25)</w:t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235(24)</w:t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380(39)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380(39)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370(38)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370(38)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25</w:t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1115" w:right="1060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d=2,0a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112" w:right="9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62" w:right="14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62" w:right="14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5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5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14" w:right="39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19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3,9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275(28)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275(28)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265(27)</w:t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380(39)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380(39)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370(38)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</w:t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1115" w:right="1060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14" w:right="39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718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285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3,9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285(29)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275(28)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265(27)</w:t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390(40)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390(40)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380(39)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23</w:t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1115" w:right="1060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6"/>
              </w:rPr>
              <w:t>d=1,5a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162" w:right="14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62" w:right="14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05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14" w:right="39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1655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3,9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4" w:lineRule="auto"/>
              <w:ind w:left="37" w:right="87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  <w:p>
            <w:pPr>
              <w:spacing w:before="0" w:after="0" w:line="244" w:lineRule="auto"/>
              <w:ind w:left="37" w:right="101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80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80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345(35)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345(35)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325(33)</w:t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305(31)</w:t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285(29)</w:t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275(28)</w:t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265(27)</w:t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490(50)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490(50)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470(48)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460(47)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450(46)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440(45)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430(44)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21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21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21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21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21</w:t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1191" w:right="1136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88" w:right="6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39(4,0)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88" w:right="6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88" w:right="6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88" w:right="6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88" w:right="6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88" w:right="6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145" w:right="12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21" w:right="2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21" w:right="2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21" w:right="2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21" w:right="2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21" w:right="2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64" w:right="44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345(35)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470(48)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156" w:right="113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2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39(4,0)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476" w:hRule="exact"/>
        </w:trPr>
        <w:tc>
          <w:tcPr>
            <w:tcW w:w="851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3,9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1648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375(38)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375(38)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510(52)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510(52)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836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1173" w:right="115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88" w:right="6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39(4,0)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145" w:right="12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52" w:type="dxa"/>
            <w:tcBorders>
              <w:top w:val="single" w:sz="6.8" w:space="0" w:color="000000"/>
              <w:bottom w:val="nil" w:sz="6" w:space="0" w:color="auto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464" w:right="44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center"/>
        <w:spacing w:after="0"/>
        <w:sectPr>
          <w:pgMar w:header="1161" w:footer="0" w:top="1360" w:bottom="280" w:left="1020" w:right="960"/>
          <w:pgSz w:w="16840" w:h="11900" w:orient="landscape"/>
        </w:sectPr>
      </w:pPr>
      <w:rPr/>
    </w:p>
    <w:p>
      <w:pPr>
        <w:spacing w:before="6" w:after="0" w:line="80" w:lineRule="exact"/>
        <w:jc w:val="left"/>
        <w:rPr>
          <w:sz w:val="8"/>
          <w:szCs w:val="8"/>
        </w:rPr>
      </w:pPr>
      <w:rPr/>
      <w:r>
        <w:rPr>
          <w:sz w:val="8"/>
          <w:szCs w:val="8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98.42" w:type="dxa"/>
      </w:tblPr>
      <w:tblGrid/>
      <w:tr>
        <w:trPr>
          <w:trHeight w:val="475" w:hRule="exact"/>
        </w:trPr>
        <w:tc>
          <w:tcPr>
            <w:tcW w:w="851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179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37" w:right="87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648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355(36)</w:t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335(34)</w:t>
            </w:r>
          </w:p>
        </w:tc>
        <w:tc>
          <w:tcPr>
            <w:tcW w:w="1560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490(50)</w:t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480(49)</w:t>
            </w:r>
          </w:p>
        </w:tc>
        <w:tc>
          <w:tcPr>
            <w:tcW w:w="1418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</w:p>
          <w:p>
            <w:pPr>
              <w:spacing w:before="4" w:after="0" w:line="240" w:lineRule="auto"/>
              <w:ind w:left="564" w:right="54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</w:p>
        </w:tc>
        <w:tc>
          <w:tcPr>
            <w:tcW w:w="2836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1173" w:right="115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2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2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25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5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52" w:type="dxa"/>
            <w:tcBorders>
              <w:top w:val="nil" w:sz="6" w:space="0" w:color="auto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64" w:right="4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390(40)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540(55)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156" w:right="113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5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250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390(40)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540(55)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156" w:right="113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55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484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Св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"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440(45)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9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410(42)</w:t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590(60)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45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570(58)</w:t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564" w:right="54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20</w:t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4" w:lineRule="auto"/>
              <w:ind w:left="1173" w:right="115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d=2a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20" w:right="9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29(3)**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221" w:right="20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250" w:hRule="exact"/>
        </w:trPr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590(60)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685(70)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156" w:right="113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d=3a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2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34(3,5)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06" w:right="38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8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249" w:hRule="exact"/>
        </w:trPr>
        <w:tc>
          <w:tcPr>
            <w:tcW w:w="851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2179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включ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.</w:t>
            </w:r>
          </w:p>
        </w:tc>
        <w:tc>
          <w:tcPr>
            <w:tcW w:w="1648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9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590(60)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560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453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685(70)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8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565" w:right="54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836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156" w:right="113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8"/>
              </w:rPr>
              <w:t>d=3a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50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7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851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48" w:right="3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964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25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29(3)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52" w:type="dxa"/>
            <w:tcBorders>
              <w:top w:val="single" w:sz="6.8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649" w:right="63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</w:tbl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43" w:after="0" w:line="253" w:lineRule="exact"/>
        <w:ind w:left="3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56.690601pt;margin-top:2.981932pt;width:70.56085pt;height:.1pt;mso-position-horizontal-relative:page;mso-position-vertical-relative:paragraph;z-index:-2701" coordorigin="1134,60" coordsize="1411,2">
            <v:shape style="position:absolute;left:1134;top:60;width:1411;height:2" coordorigin="1134,60" coordsize="1411,0" path="m1134,60l2545,60e" filled="f" stroked="t" strokeweight=".4008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листов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орм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Дж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(4,0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кгс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75"/>
          <w:position w:val="-1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8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6" w:lineRule="exact"/>
        <w:ind w:left="3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*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(3,5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кгс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75"/>
          <w:position w:val="0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8" w:lineRule="exact"/>
        <w:ind w:left="3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имечани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</w:p>
    <w:p>
      <w:pPr>
        <w:spacing w:before="0" w:after="0" w:line="234" w:lineRule="exact"/>
        <w:ind w:left="3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снижение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(5,0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кгс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75"/>
          <w:position w:val="-1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8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2%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абс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6" w:lineRule="exact"/>
        <w:ind w:left="3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температуре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минус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(5,0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кгс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75"/>
          <w:position w:val="0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).</w:t>
      </w:r>
    </w:p>
    <w:p>
      <w:pPr>
        <w:spacing w:before="4" w:after="0" w:line="240" w:lineRule="auto"/>
        <w:ind w:left="398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проба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изгиб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выдержать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изгиб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120°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без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догиб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180°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без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разделения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отдельны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части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pgMar w:header="0" w:footer="0" w:top="1040" w:bottom="280" w:left="1020" w:right="980"/>
          <w:headerReference w:type="default" r:id="rId6"/>
          <w:pgSz w:w="16840" w:h="11900" w:orient="landscape"/>
        </w:sectPr>
      </w:pPr>
      <w:rPr/>
    </w:p>
    <w:p>
      <w:pPr>
        <w:spacing w:before="81" w:after="0" w:line="228" w:lineRule="exact"/>
        <w:ind w:right="93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</w:p>
    <w:p>
      <w:pPr>
        <w:spacing w:before="0" w:after="0" w:line="236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превышать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мативные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чем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(18,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кгс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2.21.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235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уменьшается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2%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абс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2.22.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Норм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иведены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фасонного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температуре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минус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сятся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профилям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лки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включительн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согласованию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потребителем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гут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распространены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2.23.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снижение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величины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30%.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среднее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ниже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</w:p>
    <w:p>
      <w:pPr>
        <w:spacing w:before="0" w:after="0" w:line="244" w:lineRule="auto"/>
        <w:ind w:left="120" w:right="58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2.24.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вляют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кате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орий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зависимости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испытаниям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изгиб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Норми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мые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казатели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зличных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кате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орий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оворенных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заказе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иведены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6" w:lineRule="exact"/>
        <w:ind w:right="9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Таблица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4.6" w:type="dxa"/>
      </w:tblPr>
      <w:tblGrid/>
      <w:tr>
        <w:trPr>
          <w:trHeight w:val="485" w:hRule="exact"/>
        </w:trPr>
        <w:tc>
          <w:tcPr>
            <w:tcW w:w="2296" w:type="dxa"/>
            <w:vMerge w:val="restart"/>
            <w:tcBorders>
              <w:top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476" w:right="421" w:firstLine="7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Норми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у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мая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характери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ти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250" w:type="dxa"/>
            <w:gridSpan w:val="4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2141" w:right="212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99"/>
              </w:rPr>
              <w:t>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w w:val="100"/>
              </w:rPr>
              <w:t>те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ори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99"/>
              </w:rPr>
              <w:t>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1" w:hRule="exact"/>
        </w:trPr>
        <w:tc>
          <w:tcPr>
            <w:tcW w:w="2296" w:type="dxa"/>
            <w:vMerge/>
            <w:tcBorders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13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558" w:right="5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1</w:t>
            </w:r>
          </w:p>
        </w:tc>
        <w:tc>
          <w:tcPr>
            <w:tcW w:w="1306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559" w:right="5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</w:p>
        </w:tc>
        <w:tc>
          <w:tcPr>
            <w:tcW w:w="13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558" w:right="5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3</w:t>
            </w:r>
          </w:p>
        </w:tc>
        <w:tc>
          <w:tcPr>
            <w:tcW w:w="1336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575" w:right="55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4</w:t>
            </w:r>
          </w:p>
        </w:tc>
      </w:tr>
      <w:tr>
        <w:trPr>
          <w:trHeight w:val="1186" w:hRule="exact"/>
        </w:trPr>
        <w:tc>
          <w:tcPr>
            <w:tcW w:w="2296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Ударная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вязкость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:</w:t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</w:p>
          <w:p>
            <w:pPr>
              <w:spacing w:before="4" w:after="0" w:line="240" w:lineRule="auto"/>
              <w:ind w:left="322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-70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</w:p>
          <w:p>
            <w:pPr>
              <w:spacing w:before="4" w:after="0" w:line="244" w:lineRule="auto"/>
              <w:ind w:left="37" w:right="10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Ударная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вязкость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сле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механическо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старения</w:t>
            </w:r>
          </w:p>
        </w:tc>
        <w:tc>
          <w:tcPr>
            <w:tcW w:w="1304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5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552" w:right="53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</w:t>
            </w:r>
          </w:p>
          <w:p>
            <w:pPr>
              <w:spacing w:before="4" w:after="0" w:line="240" w:lineRule="auto"/>
              <w:ind w:left="575" w:right="55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75" w:right="55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306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5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576" w:right="55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3" w:right="53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</w:t>
            </w:r>
          </w:p>
          <w:p>
            <w:pPr>
              <w:spacing w:before="4" w:after="0" w:line="240" w:lineRule="auto"/>
              <w:ind w:left="576" w:right="55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  <w:tc>
          <w:tcPr>
            <w:tcW w:w="1304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5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552" w:right="53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</w:t>
            </w:r>
          </w:p>
          <w:p>
            <w:pPr>
              <w:spacing w:before="4" w:after="0" w:line="240" w:lineRule="auto"/>
              <w:ind w:left="575" w:right="55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51" w:right="53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</w:t>
            </w:r>
          </w:p>
        </w:tc>
        <w:tc>
          <w:tcPr>
            <w:tcW w:w="1336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5" w:after="0" w:line="220" w:lineRule="exact"/>
              <w:jc w:val="left"/>
              <w:rPr>
                <w:sz w:val="22"/>
                <w:szCs w:val="22"/>
              </w:rPr>
            </w:pPr>
            <w:rPr/>
            <w:r>
              <w:rPr>
                <w:sz w:val="22"/>
                <w:szCs w:val="22"/>
              </w:rPr>
            </w:r>
          </w:p>
          <w:p>
            <w:pPr>
              <w:spacing w:before="0" w:after="0" w:line="240" w:lineRule="auto"/>
              <w:ind w:left="592" w:right="57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568" w:right="5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</w:t>
            </w:r>
          </w:p>
          <w:p>
            <w:pPr>
              <w:spacing w:before="4" w:after="0" w:line="240" w:lineRule="auto"/>
              <w:ind w:left="568" w:right="54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+</w:t>
            </w:r>
          </w:p>
        </w:tc>
      </w:tr>
    </w:tbl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2.25.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лнительно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ную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вязкость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температуре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минус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образцах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типа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9454-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30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Ударная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  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(2,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кгс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75"/>
          <w:position w:val="0"/>
        </w:rPr>
        <w:t>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99"/>
          <w:position w:val="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Норм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является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браковочн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01.01.91.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деление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обязательн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2.26.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специальных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езанных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должен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иметь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книст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строени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щади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80%.</w:t>
      </w:r>
    </w:p>
    <w:p>
      <w:pPr>
        <w:spacing w:before="0" w:after="0" w:line="240" w:lineRule="auto"/>
        <w:ind w:right="9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2.27.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Остальные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листовому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прокату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14637-79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16523-70,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фасонному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535-88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профилям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стальным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гнутым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11474-76.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2.28.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ркировк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упак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7566-8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лнениями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535-88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широкополосн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14637-79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гнутых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11474-76.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right="9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2.28.1.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ркировку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фасонного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235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несмываемой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краской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льзуют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цвета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иведенные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6" w:lineRule="exact"/>
        <w:ind w:right="9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Таблица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4.6" w:type="dxa"/>
      </w:tblPr>
      <w:tblGrid/>
      <w:tr>
        <w:trPr>
          <w:trHeight w:val="250" w:hRule="exact"/>
        </w:trPr>
        <w:tc>
          <w:tcPr>
            <w:tcW w:w="4006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109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Наимен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вание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стали</w:t>
            </w:r>
          </w:p>
        </w:tc>
        <w:tc>
          <w:tcPr>
            <w:tcW w:w="289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5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Цвета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маркировки</w:t>
            </w:r>
          </w:p>
        </w:tc>
      </w:tr>
      <w:tr>
        <w:trPr>
          <w:trHeight w:val="1654" w:hRule="exact"/>
        </w:trPr>
        <w:tc>
          <w:tcPr>
            <w:tcW w:w="4006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1742" w:right="172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742" w:right="172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742" w:right="172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742" w:right="172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742" w:right="172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285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742" w:right="172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1742" w:right="172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894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4" w:lineRule="auto"/>
              <w:ind w:left="36" w:right="84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Желтый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коричневый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Желтый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зеленый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Желтый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синий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Желтый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белый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Белый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коричневый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Синий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коричневый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Синий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белый</w:t>
            </w:r>
          </w:p>
        </w:tc>
      </w:tr>
    </w:tbl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34" w:after="0" w:line="240" w:lineRule="auto"/>
        <w:ind w:left="3756" w:right="3446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ПРИЕМКА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120" w:right="59" w:firstLine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3.1.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инимают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тиями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Партия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состоять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размер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плавки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ковша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термообработанн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режима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термической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обработки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3.2.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Партия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сопровождаться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документом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качестве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7566-81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14637-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16523-7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535-8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фасонного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11474-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стальных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гнутых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лнениями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усл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способ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обработки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ковше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наличии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обработки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);</w:t>
      </w:r>
    </w:p>
    <w:p>
      <w:pPr>
        <w:jc w:val="left"/>
        <w:spacing w:after="0"/>
        <w:sectPr>
          <w:pgMar w:header="0" w:footer="0" w:top="1360" w:bottom="280" w:left="1680" w:right="1680"/>
          <w:headerReference w:type="default" r:id="rId7"/>
          <w:pgSz w:w="11900" w:h="16840"/>
        </w:sectPr>
      </w:pPr>
      <w:rPr/>
    </w:p>
    <w:p>
      <w:pPr>
        <w:spacing w:before="81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ием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чных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чисел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двух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шести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определенных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образцов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нтратором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вида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температуре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минус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класс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сплошности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льтразв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овом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3.3.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проверки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случайно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отбирают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штан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универсальных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Случайн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сть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обеспечивается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методом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систематического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отбора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18321-73.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3.4.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Объем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проверки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качества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верхности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размеров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14637-79,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16523-70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535-88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льтразв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контроля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сплошности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14637-79.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3.5.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Испытание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изгиб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фасонного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изготовитель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проводит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двадцатой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3.6.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лучении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довлетворительных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изгиб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ную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качества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верхности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размеров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вторные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7566-81.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лучении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довлетворительных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временному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удлинению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вторные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распространяют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всю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лучении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довлетворительных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УЗК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проводит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199" w:right="289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МЕТОДЫ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КОНТРОЛЯ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Отбор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7565-81.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4.2.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Химический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анализ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12346-78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12347-77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12348-78,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12350-78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12351-81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12352-81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12355-78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12356-81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12357-84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12358-82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12359-81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12361-81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12364-84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17745-72,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18895-81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20560-81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22536.0-87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22536.1-88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22536.2-87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22536.3-88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22536.4-77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22536.5-87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22536.6-88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22536.7-77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22536.8-87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22536.9-88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22536.10-88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22536.11-87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22536.12-88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27809-8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угими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методами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обеспечивающими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обходим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точность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анализа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разно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ласиях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между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потребителем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оценку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стандартными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методами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2" w:lineRule="exact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4.3.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леродный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эквивалент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Э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%,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форм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1360" w:bottom="280" w:left="1680" w:right="1680"/>
          <w:headerReference w:type="default" r:id="rId8"/>
          <w:pgSz w:w="11900" w:h="16840"/>
        </w:sectPr>
      </w:pPr>
      <w:rPr/>
    </w:p>
    <w:p>
      <w:pPr>
        <w:spacing w:before="29" w:after="0" w:line="323" w:lineRule="exact"/>
        <w:ind w:left="1970" w:right="-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28.720001pt;margin-top:17.213539pt;width:17.580pt;height:.1pt;mso-position-horizontal-relative:page;mso-position-vertical-relative:paragraph;z-index:-2700" coordorigin="4574,344" coordsize="352,2">
            <v:shape style="position:absolute;left:4574;top:344;width:352;height:2" coordorigin="4574,344" coordsize="352,0" path="m4574,344l4926,34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258.480011pt;margin-top:17.213539pt;width:13.26pt;height:.1pt;mso-position-horizontal-relative:page;mso-position-vertical-relative:paragraph;z-index:-2699" coordorigin="5170,344" coordsize="265,2">
            <v:shape style="position:absolute;left:5170;top:344;width:265;height:2" coordorigin="5170,344" coordsize="265,0" path="m5170,344l5435,34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283.920013pt;margin-top:17.213539pt;width:14.34pt;height:.1pt;mso-position-horizontal-relative:page;mso-position-vertical-relative:paragraph;z-index:-2698" coordorigin="5678,344" coordsize="287,2">
            <v:shape style="position:absolute;left:5678;top:344;width:287;height:2" coordorigin="5678,344" coordsize="287,0" path="m5678,344l5965,34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310.440002pt;margin-top:17.213539pt;width:13.62pt;height:.1pt;mso-position-horizontal-relative:page;mso-position-vertical-relative:paragraph;z-index:-2697" coordorigin="6209,344" coordsize="272,2">
            <v:shape style="position:absolute;left:6209;top:344;width:272;height:2" coordorigin="6209,344" coordsize="272,0" path="m6209,344l6481,34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336.299988pt;margin-top:17.213539pt;width:15.48pt;height:.1pt;mso-position-horizontal-relative:page;mso-position-vertical-relative:paragraph;z-index:-2696" coordorigin="6726,344" coordsize="310,2">
            <v:shape style="position:absolute;left:6726;top:344;width:310;height:2" coordorigin="6726,344" coordsize="310,0" path="m6726,344l7036,34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363.959991pt;margin-top:17.213539pt;width:11.94pt;height:.1pt;mso-position-horizontal-relative:page;mso-position-vertical-relative:paragraph;z-index:-2695" coordorigin="7279,344" coordsize="239,2">
            <v:shape style="position:absolute;left:7279;top:344;width:239;height:2" coordorigin="7279,344" coordsize="239,0" path="m7279,344l7518,34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388.079987pt;margin-top:17.213539pt;width:9.3pt;height:.1pt;mso-position-horizontal-relative:page;mso-position-vertical-relative:paragraph;z-index:-2694" coordorigin="7762,344" coordsize="186,2">
            <v:shape style="position:absolute;left:7762;top:344;width:186;height:2" coordorigin="7762,344" coordsize="186,0" path="m7762,344l7948,344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2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position w:val="-12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12"/>
        </w:rPr>
        <w:t>=</w:t>
      </w:r>
      <w:r>
        <w:rPr>
          <w:rFonts w:ascii="Meiryo" w:hAnsi="Meiryo" w:cs="Meiryo" w:eastAsia="Meiryo"/>
          <w:sz w:val="24"/>
          <w:szCs w:val="24"/>
          <w:spacing w:val="1"/>
          <w:w w:val="68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2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2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12"/>
        </w:rPr>
        <w:t>+</w:t>
      </w:r>
      <w:r>
        <w:rPr>
          <w:rFonts w:ascii="Meiryo" w:hAnsi="Meiryo" w:cs="Meiryo" w:eastAsia="Meiryo"/>
          <w:sz w:val="24"/>
          <w:szCs w:val="24"/>
          <w:spacing w:val="20"/>
          <w:w w:val="68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Mn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position w:val="3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12"/>
        </w:rPr>
        <w:t>+</w:t>
      </w:r>
      <w:r>
        <w:rPr>
          <w:rFonts w:ascii="Meiryo" w:hAnsi="Meiryo" w:cs="Meiryo" w:eastAsia="Meiryo"/>
          <w:sz w:val="24"/>
          <w:szCs w:val="24"/>
          <w:spacing w:val="41"/>
          <w:w w:val="68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position w:val="3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12"/>
        </w:rPr>
        <w:t>+</w:t>
      </w:r>
      <w:r>
        <w:rPr>
          <w:rFonts w:ascii="Meiryo" w:hAnsi="Meiryo" w:cs="Meiryo" w:eastAsia="Meiryo"/>
          <w:sz w:val="24"/>
          <w:szCs w:val="24"/>
          <w:spacing w:val="8"/>
          <w:w w:val="68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Cr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position w:val="3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12"/>
        </w:rPr>
        <w:t>+</w:t>
      </w:r>
      <w:r>
        <w:rPr>
          <w:rFonts w:ascii="Meiryo" w:hAnsi="Meiryo" w:cs="Meiryo" w:eastAsia="Meiryo"/>
          <w:sz w:val="24"/>
          <w:szCs w:val="24"/>
          <w:spacing w:val="28"/>
          <w:w w:val="68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12"/>
        </w:rPr>
        <w:t>+</w:t>
      </w:r>
      <w:r>
        <w:rPr>
          <w:rFonts w:ascii="Meiryo" w:hAnsi="Meiryo" w:cs="Meiryo" w:eastAsia="Meiryo"/>
          <w:sz w:val="24"/>
          <w:szCs w:val="24"/>
          <w:spacing w:val="10"/>
          <w:w w:val="68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  <w:position w:val="3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12"/>
        </w:rPr>
        <w:t>+</w:t>
      </w:r>
      <w:r>
        <w:rPr>
          <w:rFonts w:ascii="Meiryo" w:hAnsi="Meiryo" w:cs="Meiryo" w:eastAsia="Meiryo"/>
          <w:sz w:val="24"/>
          <w:szCs w:val="24"/>
          <w:spacing w:val="20"/>
          <w:w w:val="68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0" w:after="0" w:line="321" w:lineRule="exact"/>
        <w:ind w:right="-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12"/>
        </w:rPr>
        <w:t>+</w:t>
      </w:r>
      <w:r>
        <w:rPr>
          <w:rFonts w:ascii="Meiryo" w:hAnsi="Meiryo" w:cs="Meiryo" w:eastAsia="Meiryo"/>
          <w:sz w:val="24"/>
          <w:szCs w:val="24"/>
          <w:spacing w:val="24"/>
          <w:w w:val="68"/>
          <w:position w:val="-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3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2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134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(1)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  <w:cols w:num="3" w:equalWidth="0">
            <w:col w:w="5767" w:space="128"/>
            <w:col w:w="467" w:space="291"/>
            <w:col w:w="1887"/>
          </w:cols>
        </w:sectPr>
      </w:pPr>
      <w:rPr/>
    </w:p>
    <w:p>
      <w:pPr>
        <w:spacing w:before="0" w:after="0" w:line="287" w:lineRule="exact"/>
        <w:ind w:left="2143" w:right="-83"/>
        <w:jc w:val="left"/>
        <w:tabs>
          <w:tab w:pos="3000" w:val="left"/>
          <w:tab w:pos="3500" w:val="left"/>
          <w:tab w:pos="40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2"/>
        </w:rPr>
        <w:t>э</w:t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2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6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71" w:lineRule="exact"/>
        <w:ind w:right="-20"/>
        <w:jc w:val="left"/>
        <w:tabs>
          <w:tab w:pos="520" w:val="left"/>
          <w:tab w:pos="1040" w:val="left"/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40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13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14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  <w:cols w:num="2" w:equalWidth="0">
            <w:col w:w="4204" w:space="345"/>
            <w:col w:w="3991"/>
          </w:cols>
        </w:sectPr>
      </w:pPr>
      <w:rPr/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где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Mn,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Cr,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Cu,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V,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массовые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доли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анц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емни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хром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никел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меди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ванадия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фосфора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%.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4.4.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Расслоение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порезке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ебителя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осмотром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кромок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4.5.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Ультразв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овой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контроль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сплошности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22727-78.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Измененная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редакция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№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1).</w:t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4.6.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Отбор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техноло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ических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7564-73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вырезают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вдоль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ек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авления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4.7.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штан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отбирают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пробы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растяжени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изгиб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количества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волокна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температур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4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нтроль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гнутых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заготовке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</w:sectPr>
      </w:pPr>
      <w:rPr/>
    </w:p>
    <w:p>
      <w:pPr>
        <w:spacing w:before="81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4.8.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растяжение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образцах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пятик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длины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1497-84.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диаграмме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растяжени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10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4.9.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нтроль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методик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иведенн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</w:p>
    <w:p>
      <w:pPr>
        <w:spacing w:before="0" w:after="0" w:line="240" w:lineRule="auto"/>
        <w:ind w:right="135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зникн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вении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разно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ласий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испытывают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шесть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случайно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18321-73.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4.10.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изгиб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14019-80.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4.11.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деление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минальн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9454-7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образцах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нтратором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U.</w:t>
      </w:r>
    </w:p>
    <w:p>
      <w:pPr>
        <w:spacing w:before="0" w:after="0" w:line="244" w:lineRule="auto"/>
        <w:ind w:left="120" w:right="10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Ударную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вязкость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минальн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включительно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образцах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равной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ную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образцах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9454-78.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ную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вязкость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температуре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минус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40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образцах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типа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занных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авления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10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4.12.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Ударную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вязкость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механическо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старения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7268-8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образцах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нтратором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U.</w:t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соответствовать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инят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4.11.</w:t>
      </w:r>
    </w:p>
    <w:p>
      <w:pPr>
        <w:spacing w:before="4" w:after="0" w:line="240" w:lineRule="auto"/>
        <w:ind w:right="13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4.13.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590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5521-86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количество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волокна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плюс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образцах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равной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363" w:right="209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ТРАНСПОРТИРОВАНИЕ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АНЕНИЕ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5.1.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Транспортировани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7566-8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фасонного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535-88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широкополосн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универсального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14637-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16523-70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гнутых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11474-76.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" w:after="0" w:line="244" w:lineRule="auto"/>
        <w:ind w:left="120" w:right="9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5.1.1.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Железнодорожным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транспортом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транспортируется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платформах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луваг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авки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нный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3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ПРИЛОЖЕНИЕ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</w:p>
    <w:p>
      <w:pPr>
        <w:spacing w:before="4" w:after="0" w:line="240" w:lineRule="auto"/>
        <w:ind w:right="133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9"/>
        </w:rPr>
        <w:t>пра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99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97"/>
        </w:rPr>
        <w:t>очное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435" w:right="116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Марки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действ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щей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нормативн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технической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док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4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ментации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4.6" w:type="dxa"/>
      </w:tblPr>
      <w:tblGrid/>
      <w:tr>
        <w:trPr>
          <w:trHeight w:val="251" w:hRule="exact"/>
        </w:trPr>
        <w:tc>
          <w:tcPr>
            <w:tcW w:w="2410" w:type="dxa"/>
            <w:vMerge w:val="restart"/>
            <w:tcBorders>
              <w:top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311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Наимен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вание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стали</w:t>
            </w:r>
          </w:p>
        </w:tc>
        <w:tc>
          <w:tcPr>
            <w:tcW w:w="5941" w:type="dxa"/>
            <w:gridSpan w:val="2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1" w:after="0" w:line="240" w:lineRule="auto"/>
              <w:ind w:left="1410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и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действующим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2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стандартам</w:t>
            </w:r>
          </w:p>
        </w:tc>
      </w:tr>
      <w:tr>
        <w:trPr>
          <w:trHeight w:val="251" w:hRule="exact"/>
        </w:trPr>
        <w:tc>
          <w:tcPr>
            <w:tcW w:w="2410" w:type="dxa"/>
            <w:vMerge/>
            <w:tcBorders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/>
            <w:rPr/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75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р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стали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658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Об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о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значение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стандарта</w:t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235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2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380-88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535-88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5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5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380-88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535-88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4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380-88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535-88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255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Гпс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Гсп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380-88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пс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380-88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285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сп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Гпс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,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Гсп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380-88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5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19282-73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485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</w:t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СД</w:t>
            </w:r>
          </w:p>
          <w:p>
            <w:pPr>
              <w:spacing w:before="4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09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СД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  <w:p>
            <w:pPr>
              <w:spacing w:before="4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345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ХНДП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19282-73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375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</w:t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СД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АФ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19282-73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</w:t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АФД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19282-73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390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15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АФДпс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19282-73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АФ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19282-73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440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Д</w:t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АФД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ГОСТ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19282-73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0" w:hRule="exact"/>
        </w:trPr>
        <w:tc>
          <w:tcPr>
            <w:tcW w:w="2410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-1"/>
                <w:w w:val="100"/>
              </w:rPr>
              <w:t>СМФ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7.04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  <w:tr>
        <w:trPr>
          <w:trHeight w:val="249" w:hRule="exact"/>
        </w:trPr>
        <w:tc>
          <w:tcPr>
            <w:tcW w:w="2410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С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590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К</w:t>
            </w:r>
          </w:p>
        </w:tc>
        <w:tc>
          <w:tcPr>
            <w:tcW w:w="2604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7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12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ГН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1"/>
                <w:w w:val="10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МФАЮ</w:t>
            </w:r>
          </w:p>
        </w:tc>
        <w:tc>
          <w:tcPr>
            <w:tcW w:w="3337" w:type="dxa"/>
            <w:tcBorders>
              <w:top w:val="single" w:sz="7.04" w:space="0" w:color="000000"/>
              <w:bottom w:val="single" w:sz="6.56" w:space="0" w:color="000000"/>
              <w:left w:val="single" w:sz="6.56" w:space="0" w:color="000000"/>
              <w:right w:val="single" w:sz="6.56" w:space="0" w:color="000000"/>
            </w:tcBorders>
          </w:tcPr>
          <w:p>
            <w:pPr>
              <w:spacing w:before="0" w:after="0" w:line="240" w:lineRule="auto"/>
              <w:ind w:left="36" w:right="-2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Pr/>
            <w:r>
              <w:rPr>
                <w:rFonts w:ascii="Times New Roman" w:hAnsi="Times New Roman" w:cs="Times New Roman" w:eastAsia="Times New Roman"/>
                <w:sz w:val="20"/>
                <w:szCs w:val="20"/>
                <w:spacing w:val="0"/>
                <w:w w:val="100"/>
              </w:rPr>
              <w:t>-</w:t>
            </w:r>
          </w:p>
        </w:tc>
      </w:tr>
    </w:tbl>
    <w:p>
      <w:pPr>
        <w:jc w:val="left"/>
        <w:spacing w:after="0"/>
        <w:sectPr>
          <w:pgMar w:header="0" w:footer="0" w:top="1360" w:bottom="280" w:left="1680" w:right="1640"/>
          <w:headerReference w:type="default" r:id="rId9"/>
          <w:pgSz w:w="11900" w:h="16840"/>
        </w:sectPr>
      </w:pPr>
      <w:rPr/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right="17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ПРИЛОЖЕНИЕ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</w:p>
    <w:p>
      <w:pPr>
        <w:spacing w:before="4" w:after="0" w:line="226" w:lineRule="exact"/>
        <w:ind w:right="17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-1"/>
        </w:rPr>
        <w:t>Обязательное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4" w:after="0" w:line="240" w:lineRule="auto"/>
        <w:ind w:left="2078" w:right="184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Схемы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примеры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обозначений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прока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6.495047pt;height:140.13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67" w:right="13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ово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равнополочный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обычн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точности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прокатки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размерами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мм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</w:p>
    <w:p>
      <w:pPr>
        <w:spacing w:before="4" w:after="0" w:line="226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8509-86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27772-88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0" w:footer="0" w:top="1580" w:bottom="280" w:left="1680" w:right="1600"/>
          <w:headerReference w:type="default" r:id="rId10"/>
          <w:pgSz w:w="11900" w:h="16840"/>
        </w:sectPr>
      </w:pPr>
      <w:rPr/>
    </w:p>
    <w:p>
      <w:pPr>
        <w:spacing w:before="0" w:after="0" w:line="344" w:lineRule="exact"/>
        <w:ind w:left="2653" w:right="-9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48.160004pt;margin-top:15.106308pt;width:142.68pt;height:.1pt;mso-position-horizontal-relative:page;mso-position-vertical-relative:paragraph;z-index:-2693" coordorigin="4963,302" coordsize="2854,2">
            <v:shape style="position:absolute;left:4963;top:302;width:2854;height:2" coordorigin="4963,302" coordsize="2854,0" path="m4963,302l7817,302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position w:val="-8"/>
        </w:rPr>
        <w:t>Уголок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95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position w:val="5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95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5"/>
        </w:rPr>
        <w:t>×</w:t>
      </w:r>
      <w:r>
        <w:rPr>
          <w:rFonts w:ascii="Meiryo" w:hAnsi="Meiryo" w:cs="Meiryo" w:eastAsia="Meiryo"/>
          <w:sz w:val="20"/>
          <w:szCs w:val="20"/>
          <w:spacing w:val="-38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75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5"/>
        </w:rPr>
        <w:t>×</w:t>
      </w:r>
      <w:r>
        <w:rPr>
          <w:rFonts w:ascii="Meiryo" w:hAnsi="Meiryo" w:cs="Meiryo" w:eastAsia="Meiryo"/>
          <w:sz w:val="20"/>
          <w:szCs w:val="20"/>
          <w:spacing w:val="-37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6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5"/>
        </w:rPr>
        <w:t>−</w:t>
      </w:r>
      <w:r>
        <w:rPr>
          <w:rFonts w:ascii="Meiryo" w:hAnsi="Meiryo" w:cs="Meiryo" w:eastAsia="Meiryo"/>
          <w:sz w:val="20"/>
          <w:szCs w:val="20"/>
          <w:spacing w:val="2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7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8509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3"/>
        </w:rPr>
        <w:t>−</w:t>
      </w:r>
      <w:r>
        <w:rPr>
          <w:rFonts w:ascii="Meiryo" w:hAnsi="Meiryo" w:cs="Meiryo" w:eastAsia="Meiryo"/>
          <w:sz w:val="20"/>
          <w:szCs w:val="20"/>
          <w:spacing w:val="-36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86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  <w:cols w:num="3" w:equalWidth="0">
            <w:col w:w="4438" w:space="205"/>
            <w:col w:w="503" w:space="203"/>
            <w:col w:w="3271"/>
          </w:cols>
        </w:sectPr>
      </w:pPr>
      <w:rPr/>
    </w:p>
    <w:p>
      <w:pPr>
        <w:spacing w:before="0" w:after="0" w:line="203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9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245</w:t>
      </w:r>
    </w:p>
    <w:p>
      <w:pPr>
        <w:spacing w:before="0" w:after="0" w:line="203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27782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</w:rPr>
        <w:t>−</w:t>
      </w:r>
      <w:r>
        <w:rPr>
          <w:rFonts w:ascii="Meiryo" w:hAnsi="Meiryo" w:cs="Meiryo" w:eastAsia="Meiryo"/>
          <w:sz w:val="20"/>
          <w:szCs w:val="20"/>
          <w:spacing w:val="-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88</w:t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  <w:cols w:num="3" w:equalWidth="0">
            <w:col w:w="4041" w:space="198"/>
            <w:col w:w="503" w:space="211"/>
            <w:col w:w="3667"/>
          </w:cols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26" w:lineRule="exact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Балка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двутавровая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№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8239-72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27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27772-88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Двутавр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7" w:after="0" w:line="240" w:lineRule="auto"/>
        <w:ind w:left="141" w:right="1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20</w:t>
      </w:r>
    </w:p>
    <w:p>
      <w:pPr>
        <w:spacing w:before="55" w:after="0" w:line="226" w:lineRule="exact"/>
        <w:ind w:left="-35" w:right="-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67.899994pt;margin-top:1.766241pt;width:113.22pt;height:.1pt;mso-position-horizontal-relative:page;mso-position-vertical-relative:paragraph;z-index:-2692" coordorigin="5358,35" coordsize="2264,2">
            <v:shape style="position:absolute;left:5358;top:35;width:2264;height:2" coordorigin="5358,35" coordsize="2264,0" path="m5358,35l7622,35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275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7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5" w:after="0" w:line="226" w:lineRule="exact"/>
        <w:ind w:left="70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8239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3"/>
        </w:rPr>
        <w:t>−</w:t>
      </w:r>
      <w:r>
        <w:rPr>
          <w:rFonts w:ascii="Meiryo" w:hAnsi="Meiryo" w:cs="Meiryo" w:eastAsia="Meiryo"/>
          <w:sz w:val="20"/>
          <w:szCs w:val="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72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7" w:lineRule="exact"/>
        <w:ind w:left="7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27772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-1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-1"/>
        </w:rPr>
        <w:t>−</w:t>
      </w:r>
      <w:r>
        <w:rPr>
          <w:rFonts w:ascii="Meiryo" w:hAnsi="Meiryo" w:cs="Meiryo" w:eastAsia="Meiryo"/>
          <w:sz w:val="20"/>
          <w:szCs w:val="20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  <w:cols w:num="4" w:equalWidth="0">
            <w:col w:w="3642" w:space="47"/>
            <w:col w:w="451" w:space="127"/>
            <w:col w:w="573" w:space="133"/>
            <w:col w:w="3647"/>
          </w:cols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Швеллер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№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укл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внут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нних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граней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8240-7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</w:p>
    <w:p>
      <w:pPr>
        <w:spacing w:before="4" w:after="0" w:line="226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27772-88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96"/>
        </w:rPr>
        <w:t>Швеллер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7" w:after="0" w:line="240" w:lineRule="auto"/>
        <w:ind w:left="133" w:right="2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18</w:t>
      </w:r>
    </w:p>
    <w:p>
      <w:pPr>
        <w:spacing w:before="55" w:after="0" w:line="226" w:lineRule="exact"/>
        <w:ind w:left="-35" w:right="-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67.720001pt;margin-top:1.766223pt;width:113.22pt;height:.1pt;mso-position-horizontal-relative:page;mso-position-vertical-relative:paragraph;z-index:-2691" coordorigin="5354,35" coordsize="2264,2">
            <v:shape style="position:absolute;left:5354;top:35;width:2264;height:2" coordorigin="5354,35" coordsize="2264,0" path="m5354,35l7619,35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9"/>
          <w:position w:val="-1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3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285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7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5" w:after="0" w:line="226" w:lineRule="exact"/>
        <w:ind w:left="83"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1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8240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3"/>
        </w:rPr>
        <w:t>−</w:t>
      </w:r>
      <w:r>
        <w:rPr>
          <w:rFonts w:ascii="Meiryo" w:hAnsi="Meiryo" w:cs="Meiryo" w:eastAsia="Meiryo"/>
          <w:sz w:val="20"/>
          <w:szCs w:val="20"/>
          <w:spacing w:val="-29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72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7" w:lineRule="exact"/>
        <w:ind w:left="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27772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-1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-1"/>
        </w:rPr>
        <w:t>−</w:t>
      </w:r>
      <w:r>
        <w:rPr>
          <w:rFonts w:ascii="Meiryo" w:hAnsi="Meiryo" w:cs="Meiryo" w:eastAsia="Meiryo"/>
          <w:sz w:val="20"/>
          <w:szCs w:val="20"/>
          <w:spacing w:val="-3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  <w:cols w:num="4" w:equalWidth="0">
            <w:col w:w="3639" w:space="46"/>
            <w:col w:w="451" w:space="113"/>
            <w:col w:w="586" w:space="121"/>
            <w:col w:w="3664"/>
          </w:cols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4" w:lineRule="auto"/>
        <w:ind w:left="120" w:right="139" w:firstLine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размерами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1000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вышенн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точности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высокой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обрезной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кромкой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39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27772-88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</w:sectPr>
      </w:pPr>
      <w:rPr/>
    </w:p>
    <w:p>
      <w:pPr>
        <w:spacing w:before="0" w:after="0" w:line="344" w:lineRule="exact"/>
        <w:ind w:left="2062" w:right="-9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11.800003pt;margin-top:15.106308pt;width:210.48pt;height:.1pt;mso-position-horizontal-relative:page;mso-position-vertical-relative:paragraph;z-index:-2690" coordorigin="4236,302" coordsize="4210,2">
            <v:shape style="position:absolute;left:4236;top:302;width:4210;height:2" coordorigin="4236,302" coordsize="4210,0" path="m4236,302l8446,302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Лист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12"/>
          <w:w w:val="68"/>
          <w:position w:val="5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1000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5"/>
        </w:rPr>
        <w:t>×</w:t>
      </w:r>
      <w:r>
        <w:rPr>
          <w:rFonts w:ascii="Meiryo" w:hAnsi="Meiryo" w:cs="Meiryo" w:eastAsia="Meiryo"/>
          <w:sz w:val="20"/>
          <w:szCs w:val="20"/>
          <w:spacing w:val="-3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2000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73"/>
          <w:position w:val="5"/>
        </w:rPr>
        <w:t>−</w:t>
      </w:r>
      <w:r>
        <w:rPr>
          <w:rFonts w:ascii="Meiryo" w:hAnsi="Meiryo" w:cs="Meiryo" w:eastAsia="Meiryo"/>
          <w:sz w:val="20"/>
          <w:szCs w:val="20"/>
          <w:spacing w:val="-2"/>
          <w:w w:val="73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73"/>
          <w:position w:val="5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73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73"/>
          <w:position w:val="5"/>
        </w:rPr>
        <w:t>−</w:t>
      </w:r>
      <w:r>
        <w:rPr>
          <w:rFonts w:ascii="Meiryo" w:hAnsi="Meiryo" w:cs="Meiryo" w:eastAsia="Meiryo"/>
          <w:sz w:val="20"/>
          <w:szCs w:val="20"/>
          <w:spacing w:val="-8"/>
          <w:w w:val="73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position w:val="5"/>
        </w:rPr>
        <w:t>ПВ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95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5"/>
        </w:rPr>
        <w:t>−</w:t>
      </w:r>
      <w:r>
        <w:rPr>
          <w:rFonts w:ascii="Meiryo" w:hAnsi="Meiryo" w:cs="Meiryo" w:eastAsia="Meiryo"/>
          <w:sz w:val="20"/>
          <w:szCs w:val="20"/>
          <w:spacing w:val="-34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7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19903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3"/>
        </w:rPr>
        <w:t>−</w:t>
      </w:r>
      <w:r>
        <w:rPr>
          <w:rFonts w:ascii="Meiryo" w:hAnsi="Meiryo" w:cs="Meiryo" w:eastAsia="Meiryo"/>
          <w:sz w:val="20"/>
          <w:szCs w:val="20"/>
          <w:spacing w:val="-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74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  <w:cols w:num="3" w:equalWidth="0">
            <w:col w:w="4981" w:space="204"/>
            <w:col w:w="503" w:space="189"/>
            <w:col w:w="2743"/>
          </w:cols>
        </w:sectPr>
      </w:pPr>
      <w:rPr/>
    </w:p>
    <w:p>
      <w:pPr>
        <w:spacing w:before="0" w:after="0" w:line="203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0"/>
          <w:w w:val="99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390</w:t>
      </w:r>
    </w:p>
    <w:p>
      <w:pPr>
        <w:spacing w:before="0" w:after="0" w:line="203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27772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</w:rPr>
        <w:t>−</w:t>
      </w:r>
      <w:r>
        <w:rPr>
          <w:rFonts w:ascii="Meiryo" w:hAnsi="Meiryo" w:cs="Meiryo" w:eastAsia="Meiryo"/>
          <w:sz w:val="20"/>
          <w:szCs w:val="2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88</w:t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  <w:cols w:num="3" w:equalWidth="0">
            <w:col w:w="3989" w:space="199"/>
            <w:col w:w="503" w:space="211"/>
            <w:col w:w="3718"/>
          </w:cols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4" w:after="0" w:line="244" w:lineRule="auto"/>
        <w:ind w:left="120" w:right="13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размерами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1000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нормальной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точности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улучш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обрезной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кромкой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19903-74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вышенным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содержанием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меди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кате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ории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27772-88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</w:sectPr>
      </w:pPr>
      <w:rPr/>
    </w:p>
    <w:p>
      <w:pPr>
        <w:spacing w:before="0" w:after="0" w:line="344" w:lineRule="exact"/>
        <w:ind w:left="2012" w:right="-9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09.399994pt;margin-top:15.106308pt;width:215.76pt;height:.1pt;mso-position-horizontal-relative:page;mso-position-vertical-relative:paragraph;z-index:-2689" coordorigin="4188,302" coordsize="4315,2">
            <v:shape style="position:absolute;left:4188;top:302;width:4315;height:2" coordorigin="4188,302" coordsize="4315,0" path="m4188,302l8503,302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Лист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8</w:t>
      </w:r>
      <w:r>
        <w:rPr>
          <w:rFonts w:ascii="Times New Roman" w:hAnsi="Times New Roman" w:cs="Times New Roman" w:eastAsia="Times New Roman"/>
          <w:sz w:val="20"/>
          <w:szCs w:val="20"/>
          <w:spacing w:val="-29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12"/>
          <w:w w:val="68"/>
          <w:position w:val="5"/>
        </w:rPr>
        <w:t>×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1000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5"/>
        </w:rPr>
        <w:t>×</w:t>
      </w:r>
      <w:r>
        <w:rPr>
          <w:rFonts w:ascii="Meiryo" w:hAnsi="Meiryo" w:cs="Meiryo" w:eastAsia="Meiryo"/>
          <w:sz w:val="20"/>
          <w:szCs w:val="20"/>
          <w:spacing w:val="-35"/>
          <w:w w:val="100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2000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5"/>
        </w:rPr>
        <w:t>−</w:t>
      </w:r>
      <w:r>
        <w:rPr>
          <w:rFonts w:ascii="Meiryo" w:hAnsi="Meiryo" w:cs="Meiryo" w:eastAsia="Meiryo"/>
          <w:sz w:val="20"/>
          <w:szCs w:val="20"/>
          <w:spacing w:val="2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5"/>
        </w:rPr>
        <w:t>−</w:t>
      </w:r>
      <w:r>
        <w:rPr>
          <w:rFonts w:ascii="Meiryo" w:hAnsi="Meiryo" w:cs="Meiryo" w:eastAsia="Meiryo"/>
          <w:sz w:val="20"/>
          <w:szCs w:val="20"/>
          <w:spacing w:val="4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ПУ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5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5"/>
        </w:rPr>
        <w:t>−</w:t>
      </w:r>
      <w:r>
        <w:rPr>
          <w:rFonts w:ascii="Meiryo" w:hAnsi="Meiryo" w:cs="Meiryo" w:eastAsia="Meiryo"/>
          <w:sz w:val="20"/>
          <w:szCs w:val="20"/>
          <w:spacing w:val="2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5"/>
        </w:rPr>
        <w:t>НО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7" w:after="0" w:line="240" w:lineRule="auto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312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19903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3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  <w:position w:val="3"/>
        </w:rPr>
        <w:t>−</w:t>
      </w:r>
      <w:r>
        <w:rPr>
          <w:rFonts w:ascii="Meiryo" w:hAnsi="Meiryo" w:cs="Meiryo" w:eastAsia="Meiryo"/>
          <w:sz w:val="20"/>
          <w:szCs w:val="20"/>
          <w:spacing w:val="-3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74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  <w:cols w:num="3" w:equalWidth="0">
            <w:col w:w="5038" w:space="204"/>
            <w:col w:w="503" w:space="191"/>
            <w:col w:w="2684"/>
          </w:cols>
        </w:sectPr>
      </w:pPr>
      <w:rPr/>
    </w:p>
    <w:p>
      <w:pPr>
        <w:spacing w:before="0" w:after="0" w:line="203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0"/>
          <w:w w:val="99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-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</w:rPr>
        <w:t>−</w:t>
      </w:r>
      <w:r>
        <w:rPr>
          <w:rFonts w:ascii="Meiryo" w:hAnsi="Meiryo" w:cs="Meiryo" w:eastAsia="Meiryo"/>
          <w:sz w:val="20"/>
          <w:szCs w:val="20"/>
          <w:spacing w:val="-3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</w:p>
    <w:p>
      <w:pPr>
        <w:spacing w:before="0" w:after="0" w:line="203" w:lineRule="exact"/>
        <w:ind w:right="-7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27772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68"/>
        </w:rPr>
        <w:t>−</w:t>
      </w:r>
      <w:r>
        <w:rPr>
          <w:rFonts w:ascii="Meiryo" w:hAnsi="Meiryo" w:cs="Meiryo" w:eastAsia="Meiryo"/>
          <w:sz w:val="20"/>
          <w:szCs w:val="20"/>
          <w:spacing w:val="-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88</w:t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  <w:cols w:num="3" w:equalWidth="0">
            <w:col w:w="4225" w:space="194"/>
            <w:col w:w="503" w:space="212"/>
            <w:col w:w="348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4" w:after="0" w:line="240" w:lineRule="auto"/>
        <w:ind w:right="17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ПРИЛОЖЕНИЕ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</w:p>
    <w:p>
      <w:pPr>
        <w:spacing w:before="4" w:after="0" w:line="240" w:lineRule="auto"/>
        <w:ind w:right="174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Обязательное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3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Методика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контроля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оценки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механических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прока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00"/>
        </w:sectPr>
      </w:pPr>
      <w:rPr/>
    </w:p>
    <w:p>
      <w:pPr>
        <w:spacing w:before="95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методика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предназначена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ценивания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Заданная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вероятность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всего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объ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поставляемого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достигается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статистической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оценкой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ровн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однородн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металла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определенн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техноло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ическом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процесс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также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процед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едусм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енными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настоящим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осуществляемыми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38" w:right="3128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Общие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положения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69" w:right="5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1.1.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вные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нятия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16504-81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15895-77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15467-7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мативн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кументацией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1.2.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роятность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лнения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временному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тивлению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му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удлинению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каждой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ниже</w:t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0,95.</w:t>
      </w:r>
    </w:p>
    <w:p>
      <w:pPr>
        <w:spacing w:before="4" w:after="0" w:line="244" w:lineRule="auto"/>
        <w:ind w:left="120" w:right="59" w:firstLine="28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1.3.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соответствия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нических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каждой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диффе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нци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также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осуществляется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вленных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3.3,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4.6,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щью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авнений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регрессии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отраж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ющих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связь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между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временным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тивлением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сительным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стороны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плав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чным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химическим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размером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прочими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истрир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емыми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техноло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ическими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факторами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971" w:right="1663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ебования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борк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статистики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распределений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вленн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упп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близких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профилеразмеро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варианта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гене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льную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совокупность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раметро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отраж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ющих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ровень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однородн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уем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характери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тики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гене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совокупности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проводит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вичных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ющих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форми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тся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общая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2.3.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представительной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включать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все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вичных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достаточно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длительный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промеж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ток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луг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течение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которо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техноло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ический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есс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претерпевал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авленных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изменений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смена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агрегато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способов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разливки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изменение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сырь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развеса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слитка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температурного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режима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Минимальный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объ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плав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лучения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представительных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выборок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возможна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уппи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профилей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разных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размеров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совокупность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проверкой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однородн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общей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369" w:right="5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2.4.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статистической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обработке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ющих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59" w:after="0" w:line="271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39.339996pt;margin-top:2.921103pt;width:9.6pt;height:.1pt;mso-position-horizontal-relative:page;mso-position-vertical-relative:paragraph;z-index:-2688" coordorigin="4787,58" coordsize="192,2">
            <v:shape style="position:absolute;left:4787;top:58;width:192;height:2" coordorigin="4787,58" coordsize="192,0" path="m4787,58l4979,58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выборочн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среднее</w:t>
      </w:r>
      <w:r>
        <w:rPr>
          <w:rFonts w:ascii="Times New Roman" w:hAnsi="Times New Roman" w:cs="Times New Roman" w:eastAsia="Times New Roman"/>
          <w:sz w:val="20"/>
          <w:szCs w:val="20"/>
          <w:spacing w:val="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4"/>
          <w:position w:val="-1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84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4"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84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форм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-1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0" w:footer="0" w:top="1580" w:bottom="280" w:left="1680" w:right="1680"/>
          <w:headerReference w:type="default" r:id="rId12"/>
          <w:pgSz w:w="11900" w:h="16840"/>
        </w:sectPr>
      </w:pPr>
      <w:rPr/>
    </w:p>
    <w:p>
      <w:pPr>
        <w:spacing w:before="42" w:after="0" w:line="148" w:lineRule="exact"/>
        <w:ind w:right="430"/>
        <w:jc w:val="right"/>
        <w:tabs>
          <w:tab w:pos="80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4.760315pt;margin-top:3.593793pt;width:6.003501pt;height:12.007pt;mso-position-horizontal-relative:page;mso-position-vertical-relative:paragraph;z-index:-2684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4"/>
                      <w:szCs w:val="24"/>
                      <w:spacing w:val="0"/>
                      <w:w w:val="10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4"/>
          <w:szCs w:val="14"/>
          <w:position w:val="-1"/>
        </w:rPr>
      </w:r>
      <w:r>
        <w:rPr>
          <w:rFonts w:ascii="Times New Roman" w:hAnsi="Times New Roman" w:cs="Times New Roman" w:eastAsia="Times New Roman"/>
          <w:sz w:val="14"/>
          <w:szCs w:val="14"/>
          <w:u w:val="single" w:color="000000"/>
          <w:position w:val="-1"/>
        </w:rPr>
        <w:t>    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7"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14"/>
          <w:szCs w:val="14"/>
          <w:spacing w:val="17"/>
          <w:position w:val="-1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position w:val="-1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2"/>
          <w:position w:val="-1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221" w:lineRule="exact"/>
        <w:ind w:right="-20"/>
        <w:jc w:val="right"/>
        <w:tabs>
          <w:tab w:pos="70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82.179993pt;margin-top:8.373379pt;width:11.16pt;height:.1pt;mso-position-horizontal-relative:page;mso-position-vertical-relative:paragraph;z-index:-2687" coordorigin="5644,167" coordsize="223,2">
            <v:shape style="position:absolute;left:5644;top:167;width:223;height:2" coordorigin="5644,167" coordsize="223,0" path="m5644,167l5867,167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5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  <w:position w:val="-5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5"/>
        </w:rPr>
        <w:t>=</w:t>
      </w:r>
      <w:r>
        <w:rPr>
          <w:rFonts w:ascii="Meiryo" w:hAnsi="Meiryo" w:cs="Meiryo" w:eastAsia="Meiryo"/>
          <w:sz w:val="24"/>
          <w:szCs w:val="24"/>
          <w:spacing w:val="0"/>
          <w:w w:val="100"/>
          <w:position w:val="-5"/>
        </w:rPr>
        <w:tab/>
      </w:r>
      <w:r>
        <w:rPr>
          <w:rFonts w:ascii="Meiryo" w:hAnsi="Meiryo" w:cs="Meiryo" w:eastAsia="Meiryo"/>
          <w:sz w:val="24"/>
          <w:szCs w:val="24"/>
          <w:spacing w:val="0"/>
          <w:w w:val="100"/>
          <w:position w:val="-5"/>
        </w:rPr>
      </w:r>
      <w:r>
        <w:rPr>
          <w:rFonts w:ascii="Meiryo" w:hAnsi="Meiryo" w:cs="Meiryo" w:eastAsia="Meiryo"/>
          <w:sz w:val="36"/>
          <w:szCs w:val="36"/>
          <w:spacing w:val="0"/>
          <w:w w:val="88"/>
          <w:position w:val="-11"/>
        </w:rPr>
        <w:t>∑</w:t>
      </w:r>
      <w:r>
        <w:rPr>
          <w:rFonts w:ascii="Meiryo" w:hAnsi="Meiryo" w:cs="Meiryo" w:eastAsia="Meiryo"/>
          <w:sz w:val="36"/>
          <w:szCs w:val="36"/>
          <w:spacing w:val="-72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4"/>
          <w:position w:val="-5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8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11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5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/>
        <w:br w:type="column"/>
      </w:r>
      <w:r>
        <w:rPr>
          <w:sz w:val="22"/>
          <w:szCs w:val="22"/>
        </w:rPr>
      </w:r>
    </w:p>
    <w:p>
      <w:pPr>
        <w:spacing w:before="0" w:after="0" w:line="181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(2)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  <w:cols w:num="2" w:equalWidth="0">
            <w:col w:w="4847" w:space="286"/>
            <w:col w:w="3407"/>
          </w:cols>
        </w:sectPr>
      </w:pPr>
      <w:rPr/>
    </w:p>
    <w:p>
      <w:pPr>
        <w:spacing w:before="0" w:after="0" w:line="263" w:lineRule="exact"/>
        <w:ind w:left="3952" w:right="4027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9"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4"/>
          <w:w w:val="100"/>
          <w:position w:val="-3"/>
        </w:rPr>
        <w:t> </w:t>
      </w:r>
      <w:r>
        <w:rPr>
          <w:rFonts w:ascii="Meiryo" w:hAnsi="Meiryo" w:cs="Meiryo" w:eastAsia="Meiryo"/>
          <w:sz w:val="14"/>
          <w:szCs w:val="14"/>
          <w:spacing w:val="-7"/>
          <w:w w:val="68"/>
          <w:position w:val="-3"/>
        </w:rPr>
        <w:t>=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34" w:lineRule="exact"/>
        <w:ind w:left="120" w:right="59" w:firstLine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где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2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...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19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совокупность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значений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случайной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величины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X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образ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ющих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выборку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3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несмещенную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оценку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среднего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квадратического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отклонени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форм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42" w:after="0" w:line="30" w:lineRule="exact"/>
        <w:ind w:left="4106" w:right="3363"/>
        <w:jc w:val="center"/>
        <w:tabs>
          <w:tab w:pos="4900" w:val="left"/>
          <w:tab w:pos="508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2"/>
          <w:position w:val="-11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-11"/>
        </w:rPr>
        <w:tab/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-11"/>
        </w:rPr>
      </w:r>
      <w:r>
        <w:rPr>
          <w:rFonts w:ascii="Times New Roman" w:hAnsi="Times New Roman" w:cs="Times New Roman" w:eastAsia="Times New Roman"/>
          <w:sz w:val="14"/>
          <w:szCs w:val="14"/>
          <w:w w:val="100"/>
          <w:u w:val="single" w:color="000000"/>
          <w:position w:val="-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w w:val="100"/>
          <w:u w:val="single" w:color="000000"/>
          <w:position w:val="-11"/>
        </w:rPr>
        <w:tab/>
      </w:r>
      <w:r>
        <w:rPr>
          <w:rFonts w:ascii="Times New Roman" w:hAnsi="Times New Roman" w:cs="Times New Roman" w:eastAsia="Times New Roman"/>
          <w:sz w:val="14"/>
          <w:szCs w:val="14"/>
          <w:w w:val="100"/>
          <w:u w:val="single" w:color="000000"/>
          <w:position w:val="-11"/>
        </w:rPr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0"/>
        </w:rPr>
      </w:r>
    </w:p>
    <w:p>
      <w:pPr>
        <w:jc w:val="center"/>
        <w:spacing w:after="0"/>
        <w:sectPr>
          <w:type w:val="continuous"/>
          <w:pgSz w:w="11900" w:h="16840"/>
          <w:pgMar w:top="1360" w:bottom="280" w:left="1680" w:right="1680"/>
        </w:sectPr>
      </w:pPr>
      <w:rPr/>
    </w:p>
    <w:p>
      <w:pPr>
        <w:spacing w:before="0" w:after="0" w:line="335" w:lineRule="exact"/>
        <w:ind w:right="-20"/>
        <w:jc w:val="right"/>
        <w:tabs>
          <w:tab w:pos="7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50.670502pt;margin-top:-2.778556pt;width:101.059pt;height:33.1595pt;mso-position-horizontal-relative:page;mso-position-vertical-relative:paragraph;z-index:-2686" coordorigin="5013,-56" coordsize="2021,663">
            <v:group style="position:absolute;left:5176;top:284;width:523;height:2" coordorigin="5176,284" coordsize="523,2">
              <v:shape style="position:absolute;left:5176;top:284;width:523;height:2" coordorigin="5176,284" coordsize="523,0" path="m5176,284l5699,284e" filled="f" stroked="t" strokeweight=".499pt" strokecolor="#000000">
                <v:path arrowok="t"/>
              </v:shape>
            </v:group>
            <v:group style="position:absolute;left:5018;top:344;width:30;height:17" coordorigin="5018,344" coordsize="30,17">
              <v:shape style="position:absolute;left:5018;top:344;width:30;height:17" coordorigin="5018,344" coordsize="30,17" path="m5018,361l5048,344e" filled="f" stroked="t" strokeweight=".499pt" strokecolor="#000000">
                <v:path arrowok="t"/>
              </v:shape>
            </v:group>
            <v:group style="position:absolute;left:5071;top:349;width:2;height:236" coordorigin="5071,349" coordsize="2,236">
              <v:shape style="position:absolute;left:5071;top:349;width:2;height:236" coordorigin="5071,349" coordsize="0,236" path="m5071,349l5071,585e" filled="f" stroked="t" strokeweight="2.220pt" strokecolor="#000000">
                <v:path arrowok="t"/>
              </v:shape>
            </v:group>
            <v:group style="position:absolute;left:5099;top:-51;width:1931;height:636" coordorigin="5099,-51" coordsize="1931,636">
              <v:shape style="position:absolute;left:5099;top:-51;width:1931;height:636" coordorigin="5099,-51" coordsize="1931,636" path="m5099,585l5156,-51,7030,-51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8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position w:val="-8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8"/>
        </w:rPr>
        <w:t>=</w:t>
      </w:r>
      <w:r>
        <w:rPr>
          <w:rFonts w:ascii="Meiryo" w:hAnsi="Meiryo" w:cs="Meiryo" w:eastAsia="Meiryo"/>
          <w:sz w:val="24"/>
          <w:szCs w:val="24"/>
          <w:spacing w:val="0"/>
          <w:w w:val="100"/>
          <w:position w:val="-8"/>
        </w:rPr>
        <w:tab/>
      </w:r>
      <w:r>
        <w:rPr>
          <w:rFonts w:ascii="Meiryo" w:hAnsi="Meiryo" w:cs="Meiryo" w:eastAsia="Meiryo"/>
          <w:sz w:val="24"/>
          <w:szCs w:val="24"/>
          <w:spacing w:val="0"/>
          <w:w w:val="100"/>
          <w:position w:val="-8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7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335" w:lineRule="exact"/>
        <w:ind w:right="-94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Meiryo" w:hAnsi="Meiryo" w:cs="Meiryo" w:eastAsia="Meiryo"/>
          <w:sz w:val="36"/>
          <w:szCs w:val="36"/>
          <w:spacing w:val="29"/>
          <w:w w:val="88"/>
          <w:position w:val="-13"/>
        </w:rPr>
        <w:t>∑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8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35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4"/>
          <w:position w:val="-8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7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14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335" w:lineRule="exact"/>
        <w:ind w:right="-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Meiryo" w:hAnsi="Meiryo" w:cs="Meiryo" w:eastAsia="Meiryo"/>
          <w:sz w:val="24"/>
          <w:szCs w:val="24"/>
          <w:spacing w:val="0"/>
          <w:w w:val="76"/>
          <w:position w:val="-8"/>
        </w:rPr>
        <w:t>−</w:t>
      </w:r>
      <w:r>
        <w:rPr>
          <w:rFonts w:ascii="Meiryo" w:hAnsi="Meiryo" w:cs="Meiryo" w:eastAsia="Meiryo"/>
          <w:sz w:val="24"/>
          <w:szCs w:val="24"/>
          <w:spacing w:val="-10"/>
          <w:w w:val="76"/>
          <w:position w:val="-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6"/>
          <w:position w:val="-8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76"/>
          <w:position w:val="-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6"/>
          <w:position w:val="-8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40"/>
          <w:w w:val="76"/>
          <w:position w:val="-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3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15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8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177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5"/>
        </w:rPr>
        <w:t>(3)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  <w:cols w:num="4" w:equalWidth="0">
            <w:col w:w="3821" w:space="237"/>
            <w:col w:w="609" w:space="83"/>
            <w:col w:w="666" w:space="286"/>
            <w:col w:w="2838"/>
          </w:cols>
        </w:sectPr>
      </w:pPr>
      <w:rPr/>
    </w:p>
    <w:p>
      <w:pPr>
        <w:spacing w:before="0" w:after="0" w:line="266" w:lineRule="exact"/>
        <w:ind w:left="3483" w:right="41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2"/>
        </w:rPr>
        <w:t>−</w:t>
      </w:r>
      <w:r>
        <w:rPr>
          <w:rFonts w:ascii="Meiryo" w:hAnsi="Meiryo" w:cs="Meiryo" w:eastAsia="Meiryo"/>
          <w:sz w:val="24"/>
          <w:szCs w:val="24"/>
          <w:spacing w:val="-59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99"/>
          <w:position w:val="-3"/>
        </w:rPr>
        <w:t>i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Meiryo" w:hAnsi="Meiryo" w:cs="Meiryo" w:eastAsia="Meiryo"/>
          <w:sz w:val="14"/>
          <w:szCs w:val="14"/>
          <w:spacing w:val="-7"/>
          <w:w w:val="68"/>
          <w:position w:val="-3"/>
        </w:rPr>
        <w:t>=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32.020004pt;margin-top:1.43411pt;width:9.540pt;height:.1pt;mso-position-horizontal-relative:page;mso-position-vertical-relative:paragraph;z-index:-2685" coordorigin="4640,29" coordsize="191,2">
            <v:shape style="position:absolute;left:4640;top:29;width:191;height:2" coordorigin="4640,29" coordsize="191,0" path="m4640,29l4831,29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также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разность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между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мативным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значением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иведенным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табл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</w:t>
      </w:r>
    </w:p>
    <w:p>
      <w:pPr>
        <w:spacing w:before="0" w:after="0" w:line="225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</w:sectPr>
      </w:pPr>
      <w:rPr/>
    </w:p>
    <w:p>
      <w:pPr>
        <w:spacing w:before="81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Величина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1,64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Если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усл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каки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либо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выборок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выполняетс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вление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этого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вида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настоящему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Распределение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характери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предполагается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соответствующим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нормальному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закону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Проверка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гип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тезы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нормальном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законе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распределения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выполняется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мативн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кументацией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Уровень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значимости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согласия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эмпи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ическ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нормально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распределений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должен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ниже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0,01.</w:t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анормальности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вошедших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мативн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кументации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ровн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значимости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равном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0,05.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2.6.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Оценку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среднего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квадратического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отклонени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определяет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едп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ияти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экспериментальн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Испытывается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случайных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входящих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данную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гене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льную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совокупность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испытывается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случайн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Случайн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обеспечивается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18321-73.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" w:after="0" w:line="236" w:lineRule="auto"/>
        <w:ind w:left="120" w:right="60" w:firstLine="28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последующего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вания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инимается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величина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spacing w:val="2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лученная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как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среднее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арифметическое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значение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выборочных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средних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квадратических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отклонений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испытанных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тия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вычисленных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форм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(3).</w:t>
      </w:r>
    </w:p>
    <w:p>
      <w:pPr>
        <w:spacing w:before="4" w:after="0" w:line="236" w:lineRule="exact"/>
        <w:ind w:left="368" w:right="57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Если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лученн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значение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spacing w:val="21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меньше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10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43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H/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кгс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инимается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=10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кгс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1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9" w:right="879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Оценивание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механических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партий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лис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</w:rPr>
        <w:t>овог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4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5" w:after="0" w:line="240" w:lineRule="auto"/>
        <w:ind w:left="137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широкополосного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ф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сонного</w:t>
      </w:r>
      <w:r>
        <w:rPr>
          <w:rFonts w:ascii="Times New Roman" w:hAnsi="Times New Roman" w:cs="Times New Roman" w:eastAsia="Times New Roman"/>
          <w:sz w:val="20"/>
          <w:szCs w:val="2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прока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8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</w:rPr>
        <w:t>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андар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2" w:lineRule="auto"/>
        <w:ind w:left="120" w:right="47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92.279999pt;margin-top:14.435221pt;width:14.76pt;height:.1pt;mso-position-horizontal-relative:page;mso-position-vertical-relative:paragraph;z-index:-2683" coordorigin="7846,289" coordsize="295,2">
            <v:shape style="position:absolute;left:7846;top:289;width:295;height:2" coordorigin="7846,289" coordsize="295,0" path="m7846,289l8141,289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3.1.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ценивают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результатам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растяжение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двух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образцов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=2).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едние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арифметические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8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6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этих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должна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не</w:t>
      </w:r>
    </w:p>
    <w:p>
      <w:pPr>
        <w:spacing w:before="0" w:after="0" w:line="207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меньше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соответствующих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значений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ием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чных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чисел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2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определяемых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форм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1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1360" w:bottom="280" w:left="1680" w:right="1680"/>
          <w:headerReference w:type="default" r:id="rId13"/>
          <w:pgSz w:w="11900" w:h="16840"/>
        </w:sectPr>
      </w:pPr>
      <w:rPr/>
    </w:p>
    <w:p>
      <w:pPr>
        <w:spacing w:before="30" w:after="0" w:line="400" w:lineRule="exact"/>
        <w:ind w:left="1661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93.919998pt;margin-top:17.203411pt;width:7.44pt;height:.1pt;mso-position-horizontal-relative:page;mso-position-vertical-relative:paragraph;z-index:-2682" coordorigin="3878,344" coordsize="149,2">
            <v:shape style="position:absolute;left:3878;top:344;width:149;height:2" coordorigin="3878,344" coordsize="149,0" path="m3878,344l4027,34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291.410492pt;margin-top:8.493911pt;width:90.199pt;height:15.9395pt;mso-position-horizontal-relative:page;mso-position-vertical-relative:paragraph;z-index:-2681" coordorigin="5828,170" coordsize="1804,319">
            <v:group style="position:absolute;left:5833;top:361;width:30;height:18" coordorigin="5833,361" coordsize="30,18">
              <v:shape style="position:absolute;left:5833;top:361;width:30;height:18" coordorigin="5833,361" coordsize="30,18" path="m5833,379l5863,361e" filled="f" stroked="t" strokeweight=".499pt" strokecolor="#000000">
                <v:path arrowok="t"/>
              </v:shape>
            </v:group>
            <v:group style="position:absolute;left:5885;top:366;width:2;height:101" coordorigin="5885,366" coordsize="2,101">
              <v:shape style="position:absolute;left:5885;top:366;width:2;height:101" coordorigin="5885,366" coordsize="0,101" path="m5885,366l5885,466e" filled="f" stroked="t" strokeweight="2.220pt" strokecolor="#000000">
                <v:path arrowok="t"/>
              </v:shape>
            </v:group>
            <v:group style="position:absolute;left:5914;top:175;width:1714;height:292" coordorigin="5914,175" coordsize="1714,292">
              <v:shape style="position:absolute;left:5914;top:175;width:1714;height:292" coordorigin="5914,175" coordsize="1714,292" path="m5914,466l5972,175,7627,175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  <w:position w:val="-5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5"/>
        </w:rPr>
        <w:t>=</w:t>
      </w:r>
      <w:r>
        <w:rPr>
          <w:rFonts w:ascii="Meiryo" w:hAnsi="Meiryo" w:cs="Meiryo" w:eastAsia="Meiryo"/>
          <w:sz w:val="24"/>
          <w:szCs w:val="24"/>
          <w:spacing w:val="25"/>
          <w:w w:val="68"/>
          <w:position w:val="-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position w:val="1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5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5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position w:val="-5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5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position w:val="-5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5"/>
        </w:rPr>
        <w:t>+</w:t>
      </w:r>
      <w:r>
        <w:rPr>
          <w:rFonts w:ascii="Meiryo" w:hAnsi="Meiryo" w:cs="Meiryo" w:eastAsia="Meiryo"/>
          <w:sz w:val="24"/>
          <w:szCs w:val="24"/>
          <w:spacing w:val="-4"/>
          <w:w w:val="68"/>
          <w:position w:val="-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-5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5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position w:val="-5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5"/>
        </w:rPr>
        <w:t>+</w:t>
      </w:r>
      <w:r>
        <w:rPr>
          <w:rFonts w:ascii="Meiryo" w:hAnsi="Meiryo" w:cs="Meiryo" w:eastAsia="Meiryo"/>
          <w:sz w:val="24"/>
          <w:szCs w:val="24"/>
          <w:spacing w:val="-55"/>
          <w:w w:val="100"/>
          <w:position w:val="-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position w:val="-5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5"/>
        </w:rPr>
        <w:t>,6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position w:val="-5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8" w:lineRule="exact"/>
        <w:ind w:left="1834" w:right="-83"/>
        <w:jc w:val="left"/>
        <w:tabs>
          <w:tab w:pos="2200" w:val="left"/>
          <w:tab w:pos="402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3"/>
        </w:rPr>
        <w:t>n</w:t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3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n</w:t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44" w:after="0" w:line="240" w:lineRule="auto"/>
        <w:ind w:right="-7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</w:rPr>
        <w:t>+</w:t>
      </w:r>
      <w:r>
        <w:rPr>
          <w:rFonts w:ascii="Meiryo" w:hAnsi="Meiryo" w:cs="Meiryo" w:eastAsia="Meiryo"/>
          <w:sz w:val="24"/>
          <w:szCs w:val="24"/>
          <w:spacing w:val="-4"/>
          <w:w w:val="6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</w:rPr>
        <w:t>+</w:t>
      </w:r>
      <w:r>
        <w:rPr>
          <w:rFonts w:ascii="Meiryo" w:hAnsi="Meiryo" w:cs="Meiryo" w:eastAsia="Meiryo"/>
          <w:sz w:val="24"/>
          <w:szCs w:val="24"/>
          <w:spacing w:val="-4"/>
          <w:w w:val="68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</w:rPr>
        <w:t>+</w:t>
      </w:r>
      <w:r>
        <w:rPr>
          <w:rFonts w:ascii="Meiryo" w:hAnsi="Meiryo" w:cs="Meiryo" w:eastAsia="Meiryo"/>
          <w:sz w:val="24"/>
          <w:szCs w:val="24"/>
          <w:spacing w:val="-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</w:rPr>
        <w:t>−</w:t>
      </w:r>
      <w:r>
        <w:rPr>
          <w:rFonts w:ascii="Meiryo" w:hAnsi="Meiryo" w:cs="Meiryo" w:eastAsia="Meiryo"/>
          <w:sz w:val="24"/>
          <w:szCs w:val="24"/>
          <w:spacing w:val="-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8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],</w:t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00.859985pt;margin-top:-1.883777pt;width:9.540pt;height:.1pt;mso-position-horizontal-relative:page;mso-position-vertical-relative:paragraph;z-index:-2680" coordorigin="8017,-38" coordsize="191,2">
            <v:shape style="position:absolute;left:8017;top:-38;width:191;height:2" coordorigin="8017,-38" coordsize="191,0" path="m8017,-38l8208,-38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(4)</w:t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  <w:cols w:num="3" w:equalWidth="0">
            <w:col w:w="4107" w:space="196"/>
            <w:col w:w="2376" w:space="284"/>
            <w:col w:w="1577"/>
          </w:cols>
        </w:sectPr>
      </w:pPr>
      <w:rPr/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2" w:after="0" w:line="239" w:lineRule="exact"/>
        <w:ind w:left="1395" w:right="6815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position w:val="-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89"/>
          <w:position w:val="-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97" w:lineRule="exact"/>
        <w:ind w:left="404" w:right="-20"/>
        <w:jc w:val="left"/>
        <w:tabs>
          <w:tab w:pos="1560" w:val="left"/>
          <w:tab w:pos="19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где</w:t>
      </w:r>
      <w:r>
        <w:rPr>
          <w:rFonts w:ascii="Times New Roman" w:hAnsi="Times New Roman" w:cs="Times New Roman" w:eastAsia="Times New Roman"/>
          <w:sz w:val="20"/>
          <w:szCs w:val="20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</w:rPr>
        <w:t>=</w:t>
      </w:r>
      <w:r>
        <w:rPr>
          <w:rFonts w:ascii="Meiryo" w:hAnsi="Meiryo" w:cs="Meiryo" w:eastAsia="Meiryo"/>
          <w:sz w:val="24"/>
          <w:szCs w:val="24"/>
          <w:spacing w:val="0"/>
          <w:w w:val="68"/>
        </w:rPr>
        <w:t>  </w:t>
      </w:r>
      <w:r>
        <w:rPr>
          <w:rFonts w:ascii="Meiryo" w:hAnsi="Meiryo" w:cs="Meiryo" w:eastAsia="Meiryo"/>
          <w:sz w:val="24"/>
          <w:szCs w:val="24"/>
          <w:spacing w:val="10"/>
          <w:w w:val="6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68"/>
          <w:position w:val="10"/>
        </w:rPr>
      </w:r>
      <w:r>
        <w:rPr>
          <w:rFonts w:ascii="Times New Roman" w:hAnsi="Times New Roman" w:cs="Times New Roman" w:eastAsia="Times New Roman"/>
          <w:sz w:val="14"/>
          <w:szCs w:val="14"/>
          <w:spacing w:val="11"/>
          <w:w w:val="68"/>
          <w:u w:val="single" w:color="000000"/>
          <w:position w:val="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68"/>
          <w:u w:val="single" w:color="000000"/>
          <w:position w:val="10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68"/>
          <w:u w:val="single" w:color="000000"/>
          <w:position w:val="10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u w:val="single" w:color="000000"/>
          <w:position w:val="10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u w:val="single" w:color="000000"/>
          <w:position w:val="1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u w:val="single" w:color="000000"/>
          <w:position w:val="10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u w:val="single" w:color="000000"/>
          <w:position w:val="10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  <w:t>.</w:t>
      </w:r>
    </w:p>
    <w:p>
      <w:pPr>
        <w:spacing w:before="0" w:after="0" w:line="259" w:lineRule="exact"/>
        <w:ind w:left="1149" w:right="6569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4.899734pt;margin-top:5.043729pt;width:3.4999pt;height:6.9998pt;mso-position-horizontal-relative:page;mso-position-vertical-relative:paragraph;z-index:-2679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position w:val="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89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00"/>
          <w:position w:val="16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5"/>
        </w:rPr>
        <w:t>−</w:t>
      </w:r>
      <w:r>
        <w:rPr>
          <w:rFonts w:ascii="Meiryo" w:hAnsi="Meiryo" w:cs="Meiryo" w:eastAsia="Meiryo"/>
          <w:sz w:val="24"/>
          <w:szCs w:val="24"/>
          <w:spacing w:val="-4"/>
          <w:w w:val="68"/>
          <w:position w:val="5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position w:val="5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89"/>
          <w:position w:val="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3" w:after="0" w:line="234" w:lineRule="exact"/>
        <w:ind w:left="120" w:right="255" w:firstLine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этом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сталей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указанных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больше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величины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+180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).</w:t>
      </w:r>
    </w:p>
    <w:p>
      <w:pPr>
        <w:spacing w:before="0" w:after="0" w:line="244" w:lineRule="auto"/>
        <w:ind w:left="120" w:right="56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3.2.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Если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растяжение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настоящего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выполняется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хотя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характери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проводит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еще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четырех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четырех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разных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штанг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считаются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довлетворительными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если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-6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меньше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=6.</w:t>
      </w:r>
    </w:p>
    <w:p>
      <w:pPr>
        <w:spacing w:before="0" w:after="0" w:line="215" w:lineRule="exact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обходимости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формировани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льзуют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двух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3" w:after="0" w:line="234" w:lineRule="exact"/>
        <w:ind w:left="120" w:right="56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этом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каждого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четырех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сталей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указанных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2.20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больше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величины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+180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(H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).</w:t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3.3.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сталей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235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255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275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285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345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37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может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проводиться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щью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авнений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регрессии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14-34-78.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3.4.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статистическом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ценивании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щью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авнений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регрессии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минимальн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количество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подвергаемых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ямым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испытаниям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растяжени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устанавливается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зависимости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меньшего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значений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вычисленных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форм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1900" w:h="16840"/>
          <w:pgMar w:top="1360" w:bottom="280" w:left="1680" w:right="1680"/>
        </w:sectPr>
      </w:pPr>
      <w:rPr/>
    </w:p>
    <w:p>
      <w:pPr>
        <w:spacing w:before="0" w:after="0" w:line="524" w:lineRule="exact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74.310486pt;margin-top:19.730499pt;width:56.599pt;height:20.0795pt;mso-position-horizontal-relative:page;mso-position-vertical-relative:paragraph;z-index:-2678" coordorigin="5486,395" coordsize="1132,402">
            <v:group style="position:absolute;left:5593;top:653;width:30;height:17" coordorigin="5593,653" coordsize="30,17">
              <v:shape style="position:absolute;left:5593;top:653;width:30;height:17" coordorigin="5593,653" coordsize="30,17" path="m5593,670l5623,653e" filled="f" stroked="t" strokeweight=".499pt" strokecolor="#000000">
                <v:path arrowok="t"/>
              </v:shape>
            </v:group>
            <v:group style="position:absolute;left:5645;top:658;width:2;height:116" coordorigin="5645,658" coordsize="2,116">
              <v:shape style="position:absolute;left:5645;top:658;width:2;height:116" coordorigin="5645,658" coordsize="0,116" path="m5645,658l5645,774e" filled="f" stroked="t" strokeweight="2.220pt" strokecolor="#000000">
                <v:path arrowok="t"/>
              </v:shape>
            </v:group>
            <v:group style="position:absolute;left:5674;top:443;width:842;height:331" coordorigin="5674,443" coordsize="842,331">
              <v:shape style="position:absolute;left:5674;top:443;width:842;height:331" coordorigin="5674,443" coordsize="842,331" path="m5674,774l5732,443,6516,443e" filled="f" stroked="t" strokeweight=".499pt" strokecolor="#000000">
                <v:path arrowok="t"/>
              </v:shape>
            </v:group>
            <v:group style="position:absolute;left:5491;top:400;width:1122;height:2" coordorigin="5491,400" coordsize="1122,2">
              <v:shape style="position:absolute;left:5491;top:400;width:1122;height:2" coordorigin="5491,400" coordsize="1122,0" path="m5491,400l6613,400e" filled="f" stroked="t" strokeweight=".49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position w:val="-4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-4"/>
        </w:rPr>
        <w:t>=</w:t>
      </w:r>
      <w:r>
        <w:rPr>
          <w:rFonts w:ascii="Meiryo" w:hAnsi="Meiryo" w:cs="Meiryo" w:eastAsia="Meiryo"/>
          <w:sz w:val="24"/>
          <w:szCs w:val="24"/>
          <w:spacing w:val="28"/>
          <w:w w:val="68"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2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position w:val="12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12"/>
        </w:rPr>
        <w:t>−</w:t>
      </w:r>
      <w:r>
        <w:rPr>
          <w:rFonts w:ascii="Meiryo" w:hAnsi="Meiryo" w:cs="Meiryo" w:eastAsia="Meiryo"/>
          <w:sz w:val="24"/>
          <w:szCs w:val="24"/>
          <w:spacing w:val="-60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  <w:position w:val="12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2"/>
        </w:rPr>
        <w:t>,64</w:t>
      </w:r>
      <w:r>
        <w:rPr>
          <w:rFonts w:ascii="Times New Roman" w:hAnsi="Times New Roman" w:cs="Times New Roman" w:eastAsia="Times New Roman"/>
          <w:sz w:val="24"/>
          <w:szCs w:val="24"/>
          <w:spacing w:val="-26"/>
          <w:w w:val="100"/>
          <w:position w:val="12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71"/>
          <w:position w:val="12"/>
        </w:rPr>
        <w:t>⋅</w:t>
      </w:r>
      <w:r>
        <w:rPr>
          <w:rFonts w:ascii="Meiryo" w:hAnsi="Meiryo" w:cs="Meiryo" w:eastAsia="Meiryo"/>
          <w:sz w:val="24"/>
          <w:szCs w:val="24"/>
          <w:spacing w:val="-40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position w:val="1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4"/>
          <w:w w:val="100"/>
          <w:position w:val="1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6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265" w:lineRule="exact"/>
        <w:ind w:right="77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8.959747pt;margin-top:6.263838pt;width:3.4999pt;height:6.9998pt;mso-position-horizontal-relative:page;mso-position-vertical-relative:paragraph;z-index:-2675" type="#_x0000_t202" filled="f" stroked="f">
            <v:textbox inset="0,0,0,0">
              <w:txbxContent>
                <w:p>
                  <w:pPr>
                    <w:spacing w:before="0" w:after="0" w:line="140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position w:val="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89"/>
          <w:position w:val="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9"/>
          <w:w w:val="100"/>
          <w:position w:val="14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3"/>
        </w:rPr>
        <w:t>−</w:t>
      </w:r>
      <w:r>
        <w:rPr>
          <w:rFonts w:ascii="Meiryo" w:hAnsi="Meiryo" w:cs="Meiryo" w:eastAsia="Meiryo"/>
          <w:sz w:val="24"/>
          <w:szCs w:val="24"/>
          <w:spacing w:val="-2"/>
          <w:w w:val="68"/>
          <w:position w:val="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position w:val="3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89"/>
          <w:position w:val="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(5)</w:t>
      </w:r>
    </w:p>
    <w:p>
      <w:pPr>
        <w:jc w:val="left"/>
        <w:spacing w:after="0"/>
        <w:sectPr>
          <w:pgMar w:header="0" w:footer="0" w:top="1380" w:bottom="280" w:left="1680" w:right="1680"/>
          <w:headerReference w:type="default" r:id="rId14"/>
          <w:pgSz w:w="11900" w:h="16840"/>
          <w:cols w:num="2" w:equalWidth="0">
            <w:col w:w="4890" w:space="354"/>
            <w:col w:w="3296"/>
          </w:cols>
        </w:sectPr>
      </w:pPr>
      <w:rPr/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10" w:lineRule="exact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Пр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1"/>
          <w:position w:val="2"/>
        </w:rPr>
        <w:t>Z</w:t>
      </w:r>
      <w:r>
        <w:rPr>
          <w:rFonts w:ascii="Meiryo" w:hAnsi="Meiryo" w:cs="Meiryo" w:eastAsia="Meiryo"/>
          <w:sz w:val="20"/>
          <w:szCs w:val="20"/>
          <w:spacing w:val="1"/>
          <w:w w:val="68"/>
          <w:position w:val="2"/>
        </w:rPr>
        <w:t>≥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2,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испытывается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42" w:lineRule="exact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1,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6</w:t>
      </w:r>
      <w:r>
        <w:rPr>
          <w:rFonts w:ascii="Meiryo" w:hAnsi="Meiryo" w:cs="Meiryo" w:eastAsia="Meiryo"/>
          <w:sz w:val="20"/>
          <w:szCs w:val="20"/>
          <w:spacing w:val="1"/>
          <w:w w:val="68"/>
          <w:position w:val="3"/>
        </w:rPr>
        <w:t>≤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position w:val="3"/>
        </w:rPr>
        <w:t>Z&lt;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2,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испытывается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3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3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7" w:lineRule="exact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Z&lt;1,6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испытывается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каждая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3.5.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надежн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зировани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авнениям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регрессии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щью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контрольных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карт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контроль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стабильности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качества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14-34-78.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5" w:lineRule="auto"/>
        <w:ind w:left="3816" w:right="229" w:firstLine="-3242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Оценивание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6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механических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лонного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прока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1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12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1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6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</w:rPr>
        <w:t>андар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9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2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4.1.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соответствия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ровн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нических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поставляемого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осуществляется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ванием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статистических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зависимостей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учет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зницы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ровн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пластических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характери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жных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витков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средней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части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4.2.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Статистические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зависимости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гут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выражены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авнениями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регрессии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отраж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ющими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связь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средней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части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результатами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витков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плав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чным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химическим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лщин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температурными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режимами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прокатки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смотки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также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угими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истрир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емыми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получаемыми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вании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ушающих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методов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контрол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4.3.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льзуемая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ценивания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ровн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однородн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поставляемого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составляется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результатам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случайно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средней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части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порезке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листы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включают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отобранных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чем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плав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отбирают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равно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числа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каждого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55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97.140015pt;margin-top:2.727365pt;width:9.540pt;height:.1pt;mso-position-horizontal-relative:page;mso-position-vertical-relative:paragraph;z-index:-2677" coordorigin="7943,55" coordsize="191,2">
            <v:shape style="position:absolute;left:7943;top:55;width:191;height:2" coordorigin="7943,55" coordsize="191,0" path="m7943,55l8134,55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отбирается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равное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число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25" w:lineRule="exact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Остальные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характериз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ющим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нические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поставляемого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2.1-2.5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настоящего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4" w:after="0" w:line="244" w:lineRule="auto"/>
        <w:ind w:left="120" w:right="60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Выборки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характери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являющихся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аргументами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авнениях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регрессии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составляют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соответствующих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объ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4.4.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зировани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поставляемого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щью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авнений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множественной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регрессии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допускается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величине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эффициента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соответственн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множественной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корреляции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ниже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0,4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проводит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3.1,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3.2,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3.4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настоящего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4" w:lineRule="auto"/>
        <w:ind w:left="120" w:right="60" w:firstLine="285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4.5.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Если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4.4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настоящего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выполняется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части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величины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эффициента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корреляции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едп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ияти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изготовитель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проводит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ценивание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свойств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поставляемого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излагаемыми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4.5.1-4.5.3.</w:t>
      </w:r>
    </w:p>
    <w:p>
      <w:pPr>
        <w:spacing w:before="3" w:after="0" w:line="234" w:lineRule="exact"/>
        <w:ind w:left="120" w:right="57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4.5.1.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определяется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экспериментальная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величина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чего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испытывается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прокат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трех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случайных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тий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входящих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данную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гене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льную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совокупность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От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каждой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отбирают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три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каждого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менее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образцов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равномерно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длине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раскат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</w:p>
    <w:p>
      <w:pPr>
        <w:spacing w:before="0" w:after="0" w:line="234" w:lineRule="exact"/>
        <w:ind w:left="120" w:right="61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Остальные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определению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величины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spacing w:val="7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2.6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настоящего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жени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</w:p>
    <w:p>
      <w:pPr>
        <w:spacing w:before="0" w:after="0" w:line="244" w:lineRule="auto"/>
        <w:ind w:left="120" w:right="59" w:firstLine="2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4.5.2.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кроме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выборок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составляемых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4.3,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параллельно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форми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тся</w:t>
      </w:r>
    </w:p>
    <w:p>
      <w:pPr>
        <w:spacing w:before="0" w:after="0" w:line="280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выборка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случайной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величины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2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2"/>
        </w:rPr>
        <w:t>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Величина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2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2"/>
        </w:rPr>
        <w:t>∆</w:t>
      </w:r>
      <w:r>
        <w:rPr>
          <w:rFonts w:ascii="Meiryo" w:hAnsi="Meiryo" w:cs="Meiryo" w:eastAsia="Meiryo"/>
          <w:sz w:val="20"/>
          <w:szCs w:val="20"/>
          <w:spacing w:val="-1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разность</w:t>
      </w:r>
      <w:r>
        <w:rPr>
          <w:rFonts w:ascii="Times New Roman" w:hAnsi="Times New Roman" w:cs="Times New Roman" w:eastAsia="Times New Roman"/>
          <w:sz w:val="20"/>
          <w:szCs w:val="20"/>
          <w:spacing w:val="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среднего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арифметического</w:t>
      </w:r>
      <w:r>
        <w:rPr>
          <w:rFonts w:ascii="Times New Roman" w:hAnsi="Times New Roman" w:cs="Times New Roman" w:eastAsia="Times New Roman"/>
          <w:sz w:val="20"/>
          <w:szCs w:val="20"/>
          <w:spacing w:val="26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7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двух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отобранных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жных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витков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двух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среднего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арифметического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такого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числа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</w:p>
    <w:p>
      <w:pPr>
        <w:spacing w:before="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отобранных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средней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части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этих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379" w:lineRule="exact"/>
        <w:ind w:left="40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64.859985pt;margin-top:2.935419pt;width:6.96pt;height:.1pt;mso-position-horizontal-relative:page;mso-position-vertical-relative:paragraph;z-index:-2676" coordorigin="7297,59" coordsize="139,2">
            <v:shape style="position:absolute;left:7297;top:59;width:139;height:2" coordorigin="7297,59" coordsize="139,0" path="m7297,59l7436,59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величины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2"/>
        </w:rPr>
        <w:t> </w:t>
      </w:r>
      <w:r>
        <w:rPr>
          <w:rFonts w:ascii="Meiryo" w:hAnsi="Meiryo" w:cs="Meiryo" w:eastAsia="Meiryo"/>
          <w:sz w:val="20"/>
          <w:szCs w:val="20"/>
          <w:spacing w:val="0"/>
          <w:w w:val="100"/>
          <w:position w:val="2"/>
        </w:rPr>
        <w:t>∆</w:t>
      </w:r>
      <w:r>
        <w:rPr>
          <w:rFonts w:ascii="Meiryo" w:hAnsi="Meiryo" w:cs="Meiryo" w:eastAsia="Meiryo"/>
          <w:sz w:val="20"/>
          <w:szCs w:val="20"/>
          <w:spacing w:val="68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определяются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выборочн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2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среднее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2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87"/>
          <w:position w:val="2"/>
        </w:rPr>
        <w:t>∆</w:t>
      </w:r>
      <w:r>
        <w:rPr>
          <w:rFonts w:ascii="Meiryo" w:hAnsi="Meiryo" w:cs="Meiryo" w:eastAsia="Meiryo"/>
          <w:sz w:val="24"/>
          <w:szCs w:val="24"/>
          <w:spacing w:val="-4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среднее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квадратическое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отклонени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4"/>
        </w:rPr>
        <w:t>S</w:t>
      </w:r>
      <w:r>
        <w:rPr>
          <w:rFonts w:ascii="Meiryo" w:hAnsi="Meiryo" w:cs="Meiryo" w:eastAsia="Meiryo"/>
          <w:sz w:val="13"/>
          <w:szCs w:val="13"/>
          <w:spacing w:val="0"/>
          <w:w w:val="100"/>
          <w:position w:val="1"/>
        </w:rPr>
        <w:t>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4"/>
        </w:rPr>
        <w:t>).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</w:sectPr>
      </w:pPr>
      <w:rPr/>
    </w:p>
    <w:p>
      <w:pPr>
        <w:spacing w:before="81" w:after="0" w:line="244" w:lineRule="auto"/>
        <w:ind w:left="120" w:right="59" w:firstLine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4.5.3.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Для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ценивания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соответствия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проката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требованиям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стандарта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проводят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испытание</w:t>
      </w:r>
      <w:r>
        <w:rPr>
          <w:rFonts w:ascii="Times New Roman" w:hAnsi="Times New Roman" w:cs="Times New Roman" w:eastAsia="Times New Roman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двух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образцо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отобранных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из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жных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витков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двух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случайных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лон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па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</w:p>
    <w:p>
      <w:pPr>
        <w:spacing w:before="54" w:after="0" w:line="240" w:lineRule="auto"/>
        <w:ind w:left="12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97.959991pt;margin-top:2.742632pt;width:14.76pt;height:.1pt;mso-position-horizontal-relative:page;mso-position-vertical-relative:paragraph;z-index:-2674" coordorigin="5959,55" coordsize="295,2">
            <v:shape style="position:absolute;left:5959;top:55;width:295;height:2" coordorigin="5959,55" coordsize="295,0" path="m5959,55l6254,55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среднее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арифметическое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значение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8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6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результатов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этих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испытаний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</w:p>
    <w:p>
      <w:pPr>
        <w:spacing w:before="31" w:after="0" w:line="244" w:lineRule="auto"/>
        <w:ind w:left="120" w:right="61" w:firstLine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Расчетные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предела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текучести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временного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тивления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тн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сительн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го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удлинения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определяют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форм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0" w:footer="0" w:top="1360" w:bottom="280" w:left="1680" w:right="1680"/>
          <w:headerReference w:type="default" r:id="rId15"/>
          <w:pgSz w:w="11900" w:h="16840"/>
        </w:sectPr>
      </w:pPr>
      <w:rPr/>
    </w:p>
    <w:p>
      <w:pPr>
        <w:spacing w:before="0" w:after="0" w:line="344" w:lineRule="exact"/>
        <w:ind w:left="3296" w:right="-8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76.059998pt;margin-top:1.678036pt;width:14.7pt;height:.1pt;mso-position-horizontal-relative:page;mso-position-vertical-relative:paragraph;z-index:-2673" coordorigin="5521,34" coordsize="294,2">
            <v:shape style="position:absolute;left:5521;top:34;width:294;height:2" coordorigin="5521,34" coordsize="294,0" path="m5521,34l5815,34e" filled="f" stroked="t" strokeweight=".499pt" strokecolor="#000000">
              <v:path arrowok="t"/>
            </v:shape>
          </v:group>
          <w10:wrap type="none"/>
        </w:pict>
      </w:r>
      <w:r>
        <w:rPr/>
        <w:pict>
          <v:group style="position:absolute;margin-left:302.760010pt;margin-top:1.678036pt;width:6.9pt;height:.1pt;mso-position-horizontal-relative:page;mso-position-vertical-relative:paragraph;z-index:-2672" coordorigin="6055,34" coordsize="138,2">
            <v:shape style="position:absolute;left:6055;top:34;width:138;height:2" coordorigin="6055,34" coordsize="138,0" path="m6055,34l6193,34e" filled="f" stroked="t" strokeweight=".499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4"/>
          <w:szCs w:val="24"/>
          <w:w w:val="84"/>
          <w:position w:val="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2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4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4"/>
          <w:w w:val="100"/>
          <w:position w:val="-4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76"/>
          <w:position w:val="2"/>
        </w:rPr>
        <w:t>=</w:t>
      </w:r>
      <w:r>
        <w:rPr>
          <w:rFonts w:ascii="Meiryo" w:hAnsi="Meiryo" w:cs="Meiryo" w:eastAsia="Meiryo"/>
          <w:sz w:val="24"/>
          <w:szCs w:val="24"/>
          <w:spacing w:val="4"/>
          <w:w w:val="76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76"/>
          <w:position w:val="2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76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4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  <w:position w:val="-4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2"/>
        </w:rPr>
        <w:t>−</w:t>
      </w:r>
      <w:r>
        <w:rPr>
          <w:rFonts w:ascii="Meiryo" w:hAnsi="Meiryo" w:cs="Meiryo" w:eastAsia="Meiryo"/>
          <w:sz w:val="24"/>
          <w:szCs w:val="24"/>
          <w:spacing w:val="-33"/>
          <w:w w:val="100"/>
          <w:position w:val="2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87"/>
          <w:position w:val="2"/>
        </w:rPr>
        <w:t>∆</w:t>
      </w:r>
      <w:r>
        <w:rPr>
          <w:rFonts w:ascii="Meiryo" w:hAnsi="Meiryo" w:cs="Meiryo" w:eastAsia="Meiryo"/>
          <w:sz w:val="24"/>
          <w:szCs w:val="24"/>
          <w:spacing w:val="-19"/>
          <w:w w:val="87"/>
          <w:position w:val="2"/>
        </w:rPr>
        <w:t> </w:t>
      </w:r>
      <w:r>
        <w:rPr>
          <w:rFonts w:ascii="Meiryo" w:hAnsi="Meiryo" w:cs="Meiryo" w:eastAsia="Meiryo"/>
          <w:sz w:val="24"/>
          <w:szCs w:val="24"/>
          <w:spacing w:val="0"/>
          <w:w w:val="68"/>
          <w:position w:val="2"/>
        </w:rPr>
        <w:t>−</w:t>
      </w:r>
      <w:r>
        <w:rPr>
          <w:rFonts w:ascii="Meiryo" w:hAnsi="Meiryo" w:cs="Meiryo" w:eastAsia="Meiryo"/>
          <w:sz w:val="24"/>
          <w:szCs w:val="24"/>
          <w:spacing w:val="-3"/>
          <w:w w:val="68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89"/>
          <w:position w:val="2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  <w:position w:val="2"/>
        </w:rPr>
        <w:t> </w:t>
      </w:r>
      <w:r>
        <w:rPr>
          <w:rFonts w:ascii="Meiryo" w:hAnsi="Meiryo" w:cs="Meiryo" w:eastAsia="Meiryo"/>
          <w:sz w:val="14"/>
          <w:szCs w:val="14"/>
          <w:spacing w:val="0"/>
          <w:w w:val="87"/>
          <w:position w:val="-4"/>
        </w:rPr>
        <w:t>∆</w:t>
      </w:r>
      <w:r>
        <w:rPr>
          <w:rFonts w:ascii="Meiryo" w:hAnsi="Meiryo" w:cs="Meiryo" w:eastAsia="Meiryo"/>
          <w:sz w:val="14"/>
          <w:szCs w:val="14"/>
          <w:spacing w:val="-20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70" w:after="0" w:line="240" w:lineRule="auto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(6)</w:t>
      </w:r>
    </w:p>
    <w:p>
      <w:pPr>
        <w:jc w:val="left"/>
        <w:spacing w:after="0"/>
        <w:sectPr>
          <w:type w:val="continuous"/>
          <w:pgSz w:w="11900" w:h="16840"/>
          <w:pgMar w:top="1360" w:bottom="280" w:left="1680" w:right="1680"/>
          <w:cols w:num="2" w:equalWidth="0">
            <w:col w:w="5066" w:space="288"/>
            <w:col w:w="3186"/>
          </w:cols>
        </w:sectPr>
      </w:pPr>
      <w:rPr/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4" w:after="0" w:line="234" w:lineRule="exact"/>
        <w:ind w:left="120" w:right="60" w:firstLine="28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Расчетные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значения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должны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быть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не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меньше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ием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чн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числа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3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определяемо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форм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у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л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е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3.1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настоящего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ил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о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жени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я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п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и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=2.</w:t>
      </w:r>
    </w:p>
    <w:sectPr>
      <w:type w:val="continuous"/>
      <w:pgSz w:w="1190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204"/>
    <w:family w:val="roman"/>
    <w:pitch w:val="variable"/>
  </w:font>
  <w:font w:name="Arial">
    <w:altName w:val="Arial"/>
    <w:charset w:val="204"/>
    <w:family w:val="swiss"/>
    <w:pitch w:val="variable"/>
  </w:font>
  <w:font w:name="Meiryo">
    <w:altName w:val="Meiryo"/>
    <w:charset w:val="204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0.9505pt;margin-top:57.057167pt;width:46.290409pt;height:12.02pt;mso-position-horizontal-relative:page;mso-position-vertical-relative:page;z-index:-2706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2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Таблица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-49"/>
                    <w:w w:val="10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image" Target="media/image1.png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dc:title>Microsoft Word - ÃÎÑÒ 27772-88 _1989_.doc</dc:title>
  <dcterms:created xsi:type="dcterms:W3CDTF">2016-04-02T10:49:03Z</dcterms:created>
  <dcterms:modified xsi:type="dcterms:W3CDTF">2016-04-02T10:49:03Z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2006-03-28T00:00:00Z</vt:filetime>
  </property>
  <property fmtid="{D5CDD505-2E9C-101B-9397-08002B2CF9AE}" pid="3" name="LastSaved">
    <vt:filetime>2016-04-02T00:00:00Z</vt:filetime>
  </property>
</Properties>
</file>